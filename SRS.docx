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601" w:rsidRPr="00C621BC" w:rsidRDefault="003D25CB" w:rsidP="003D25CB">
      <w:pPr>
        <w:pStyle w:val="Title"/>
        <w:rPr>
          <w:rFonts w:ascii="David" w:hAnsi="David" w:cs="David"/>
          <w:noProof/>
          <w:rtl/>
        </w:rPr>
      </w:pPr>
      <w:r w:rsidRPr="00C621BC">
        <w:rPr>
          <w:rFonts w:ascii="David" w:hAnsi="David" w:cs="David"/>
          <w:noProof/>
          <w:rtl/>
        </w:rPr>
        <w:t xml:space="preserve">מפרט דרישות תוכנה </w:t>
      </w:r>
      <w:r w:rsidR="003C1601" w:rsidRPr="00C621BC">
        <w:rPr>
          <w:rFonts w:ascii="David" w:hAnsi="David" w:cs="David"/>
          <w:noProof/>
          <w:rtl/>
        </w:rPr>
        <w:t xml:space="preserve"> - </w:t>
      </w:r>
      <w:r w:rsidRPr="00C621BC">
        <w:rPr>
          <w:rFonts w:ascii="David" w:hAnsi="David" w:cs="David"/>
          <w:noProof/>
        </w:rPr>
        <w:t>SRS</w:t>
      </w:r>
    </w:p>
    <w:p w:rsidR="00577A0E" w:rsidRPr="00C621BC" w:rsidRDefault="003C1601" w:rsidP="00CD0E1A">
      <w:pPr>
        <w:pStyle w:val="Heading1"/>
        <w:rPr>
          <w:rFonts w:ascii="David" w:hAnsi="David" w:cs="David"/>
          <w:noProof/>
          <w:rtl/>
        </w:rPr>
      </w:pPr>
      <w:bookmarkStart w:id="0" w:name="_Toc244791904"/>
      <w:bookmarkStart w:id="1" w:name="_Toc275493950"/>
      <w:r w:rsidRPr="00C621BC">
        <w:rPr>
          <w:rFonts w:ascii="David" w:hAnsi="David" w:cs="David"/>
          <w:noProof/>
          <w:rtl/>
        </w:rPr>
        <w:t>מידע כללי</w:t>
      </w:r>
      <w:bookmarkEnd w:id="0"/>
      <w:bookmarkEnd w:id="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63"/>
        <w:gridCol w:w="6433"/>
      </w:tblGrid>
      <w:tr w:rsidR="00577A0E" w:rsidRPr="00C621BC" w:rsidTr="003C1601">
        <w:tc>
          <w:tcPr>
            <w:tcW w:w="1893" w:type="dxa"/>
          </w:tcPr>
          <w:p w:rsidR="00577A0E" w:rsidRPr="00C621BC" w:rsidRDefault="00577A0E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שם הפרויקט</w:t>
            </w:r>
            <w:r w:rsidR="003C1601" w:rsidRPr="00C621BC">
              <w:rPr>
                <w:rFonts w:ascii="David" w:hAnsi="David" w:cs="David"/>
                <w:noProof/>
                <w:rtl/>
              </w:rPr>
              <w:t>:</w:t>
            </w:r>
          </w:p>
        </w:tc>
        <w:tc>
          <w:tcPr>
            <w:tcW w:w="6629" w:type="dxa"/>
          </w:tcPr>
          <w:p w:rsidR="00577A0E" w:rsidRPr="00C621BC" w:rsidRDefault="002B167A" w:rsidP="00ED54C8">
            <w:pPr>
              <w:pStyle w:val="a"/>
              <w:rPr>
                <w:rFonts w:ascii="David" w:hAnsi="David" w:cs="David"/>
              </w:rPr>
            </w:pPr>
            <w:r w:rsidRPr="00C621BC">
              <w:rPr>
                <w:rFonts w:ascii="David" w:hAnsi="David" w:cs="David"/>
              </w:rPr>
              <w:t>Parents patrol</w:t>
            </w: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CD0E1A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577A0E" w:rsidRPr="00C621BC" w:rsidRDefault="002B167A" w:rsidP="00ED54C8">
            <w:pPr>
              <w:pStyle w:val="a"/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אפי נועם, לילך נוי, שירה כאהן, אורי ידיד לוי, נועה בושרי</w:t>
            </w: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3C1601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577A0E" w:rsidRPr="00C621BC" w:rsidRDefault="00577A0E" w:rsidP="003C1601">
            <w:pPr>
              <w:pStyle w:val="a"/>
              <w:rPr>
                <w:rFonts w:ascii="David" w:hAnsi="David" w:cs="David"/>
                <w:rtl/>
              </w:rPr>
            </w:pP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3C1601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577A0E" w:rsidRPr="00C621BC" w:rsidRDefault="003C1601" w:rsidP="009B6F70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Style w:val="Char"/>
                <w:rFonts w:ascii="David" w:hAnsi="David" w:cs="David"/>
                <w:rtl/>
              </w:rPr>
              <w:t>הצעת פרויקט</w:t>
            </w:r>
            <w:r w:rsidRPr="00C621BC">
              <w:rPr>
                <w:rFonts w:ascii="David" w:hAnsi="David" w:cs="David"/>
                <w:noProof/>
                <w:rtl/>
              </w:rPr>
              <w:t xml:space="preserve">, </w:t>
            </w:r>
            <w:r w:rsidR="009B6F70" w:rsidRPr="00C621BC">
              <w:rPr>
                <w:rStyle w:val="Char"/>
                <w:rFonts w:ascii="David" w:hAnsi="David" w:cs="David"/>
                <w:rtl/>
              </w:rPr>
              <w:t>תוכנית פיתוח</w:t>
            </w:r>
            <w:r w:rsidR="009B6F70" w:rsidRPr="00C621BC">
              <w:rPr>
                <w:rFonts w:ascii="David" w:hAnsi="David" w:cs="David"/>
                <w:noProof/>
                <w:rtl/>
              </w:rPr>
              <w:t xml:space="preserve"> ,</w:t>
            </w:r>
            <w:r w:rsidR="00FF5036" w:rsidRPr="00C621BC">
              <w:rPr>
                <w:rFonts w:ascii="David" w:hAnsi="David" w:cs="David"/>
                <w:noProof/>
                <w:rtl/>
              </w:rPr>
              <w:t xml:space="preserve">דרישות, מערכת, </w:t>
            </w:r>
            <w:r w:rsidRPr="00C621BC">
              <w:rPr>
                <w:rFonts w:ascii="David" w:hAnsi="David" w:cs="David"/>
                <w:noProof/>
                <w:rtl/>
              </w:rPr>
              <w:t xml:space="preserve">חוזה, </w:t>
            </w:r>
            <w:r w:rsidR="007D5D8D" w:rsidRPr="00C621BC">
              <w:rPr>
                <w:rFonts w:ascii="David" w:hAnsi="David" w:cs="David"/>
                <w:noProof/>
                <w:rtl/>
              </w:rPr>
              <w:t>קישורים נוספים</w:t>
            </w: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577A0E" w:rsidP="00577A0E">
            <w:pPr>
              <w:rPr>
                <w:rFonts w:ascii="David" w:hAnsi="David" w:cs="David"/>
                <w:noProof/>
                <w:rtl/>
              </w:rPr>
            </w:pPr>
          </w:p>
        </w:tc>
        <w:tc>
          <w:tcPr>
            <w:tcW w:w="6629" w:type="dxa"/>
          </w:tcPr>
          <w:p w:rsidR="00577A0E" w:rsidRPr="00C621BC" w:rsidRDefault="00577A0E" w:rsidP="00577A0E">
            <w:pPr>
              <w:rPr>
                <w:rFonts w:ascii="David" w:hAnsi="David" w:cs="David"/>
                <w:noProof/>
                <w:rtl/>
              </w:rPr>
            </w:pPr>
          </w:p>
        </w:tc>
      </w:tr>
    </w:tbl>
    <w:p w:rsidR="007D5D8D" w:rsidRPr="00C621BC" w:rsidRDefault="007D5D8D" w:rsidP="002B167A">
      <w:pPr>
        <w:rPr>
          <w:rFonts w:ascii="David" w:hAnsi="David" w:cs="David"/>
          <w:rtl/>
        </w:rPr>
      </w:pPr>
    </w:p>
    <w:sdt>
      <w:sdtPr>
        <w:rPr>
          <w:rFonts w:ascii="David" w:eastAsiaTheme="minorHAnsi" w:hAnsi="David" w:cs="David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CC494F" w:rsidRPr="00C621BC" w:rsidRDefault="00ED58AB" w:rsidP="00CC494F">
          <w:pPr>
            <w:pStyle w:val="TOCHeading"/>
            <w:bidi/>
            <w:rPr>
              <w:rFonts w:ascii="David" w:eastAsiaTheme="minorEastAsia" w:hAnsi="David" w:cs="David"/>
              <w:noProof/>
            </w:rPr>
          </w:pPr>
          <w:r w:rsidRPr="00C621BC">
            <w:rPr>
              <w:rFonts w:ascii="David" w:hAnsi="David" w:cs="David"/>
              <w:rtl/>
              <w:lang w:bidi="he-IL"/>
            </w:rPr>
            <w:t>תוכן העניינים</w:t>
          </w:r>
          <w:r w:rsidR="001C09C5" w:rsidRPr="00C621BC">
            <w:rPr>
              <w:rFonts w:ascii="David" w:hAnsi="David" w:cs="David"/>
            </w:rPr>
            <w:fldChar w:fldCharType="begin"/>
          </w:r>
          <w:r w:rsidRPr="00C621BC">
            <w:rPr>
              <w:rFonts w:ascii="David" w:hAnsi="David" w:cs="David"/>
            </w:rPr>
            <w:instrText xml:space="preserve"> TOC \o "1-3" \h \z \u </w:instrText>
          </w:r>
          <w:r w:rsidR="001C09C5" w:rsidRPr="00C621BC">
            <w:rPr>
              <w:rFonts w:ascii="David" w:hAnsi="David" w:cs="David"/>
            </w:rPr>
            <w:fldChar w:fldCharType="separate"/>
          </w:r>
        </w:p>
        <w:p w:rsidR="00CC494F" w:rsidRPr="00C621BC" w:rsidRDefault="009A4A93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0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מידע כללי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1</w:t>
            </w:r>
          </w:hyperlink>
        </w:p>
        <w:p w:rsidR="00CC494F" w:rsidRPr="00C621BC" w:rsidRDefault="009A4A93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1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הסטורית שינויים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1</w:t>
            </w:r>
          </w:hyperlink>
        </w:p>
        <w:p w:rsidR="00CC494F" w:rsidRPr="00C621BC" w:rsidRDefault="009A4A93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2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1.הקדמה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/>
                <w:noProof/>
                <w:webHidden/>
              </w:rPr>
              <w:t>1</w:t>
            </w:r>
          </w:hyperlink>
        </w:p>
        <w:p w:rsidR="00CC494F" w:rsidRPr="00C621BC" w:rsidRDefault="009A4A93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3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1.1מטרה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1</w:t>
            </w:r>
          </w:hyperlink>
        </w:p>
        <w:p w:rsidR="00CC494F" w:rsidRPr="00C621BC" w:rsidRDefault="009A4A93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4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1.2היקף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2</w:t>
            </w:r>
          </w:hyperlink>
        </w:p>
        <w:p w:rsidR="00CC494F" w:rsidRPr="00C621BC" w:rsidRDefault="009A4A93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5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1.3מילון מונחים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2</w:t>
            </w:r>
          </w:hyperlink>
        </w:p>
        <w:p w:rsidR="00CC494F" w:rsidRPr="00C621BC" w:rsidRDefault="009A4A93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6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1.4סקירה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2</w:t>
            </w:r>
          </w:hyperlink>
        </w:p>
        <w:p w:rsidR="00CC494F" w:rsidRPr="00C621BC" w:rsidRDefault="009A4A93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7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 xml:space="preserve">2.תרחישי שימוש – </w:t>
            </w:r>
            <w:r w:rsidR="00CC494F" w:rsidRPr="00C621BC">
              <w:rPr>
                <w:rStyle w:val="Hyperlink"/>
                <w:rFonts w:ascii="David" w:hAnsi="David" w:cs="David"/>
                <w:noProof/>
              </w:rPr>
              <w:t>Use Cases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2</w:t>
            </w:r>
          </w:hyperlink>
        </w:p>
        <w:p w:rsidR="00CC494F" w:rsidRPr="00C621BC" w:rsidRDefault="009A4A93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8" w:history="1">
            <w:r w:rsidR="00CC494F" w:rsidRPr="00C621BC">
              <w:rPr>
                <w:rStyle w:val="Hyperlink"/>
                <w:rFonts w:ascii="David" w:hAnsi="David" w:cs="David"/>
                <w:noProof/>
              </w:rPr>
              <w:t>3.</w:t>
            </w:r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 xml:space="preserve">סיפורי משתמשים – </w:t>
            </w:r>
            <w:r w:rsidR="00CC494F" w:rsidRPr="00C621BC">
              <w:rPr>
                <w:rStyle w:val="Hyperlink"/>
                <w:rFonts w:ascii="David" w:hAnsi="David" w:cs="David"/>
                <w:noProof/>
              </w:rPr>
              <w:t>UserStories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4</w:t>
            </w:r>
          </w:hyperlink>
        </w:p>
        <w:p w:rsidR="00CC494F" w:rsidRPr="00C621BC" w:rsidRDefault="009A4A93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9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4.דרישות סביבה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5</w:t>
            </w:r>
          </w:hyperlink>
        </w:p>
        <w:p w:rsidR="00CC494F" w:rsidRPr="00C621BC" w:rsidRDefault="009A4A93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63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4.1דרישות חומרה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5</w:t>
            </w:r>
          </w:hyperlink>
        </w:p>
        <w:p w:rsidR="00CC494F" w:rsidRPr="00C621BC" w:rsidRDefault="009A4A93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64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4.2דרישות תוכנה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/>
                <w:noProof/>
                <w:webHidden/>
              </w:rPr>
              <w:t>5</w:t>
            </w:r>
          </w:hyperlink>
        </w:p>
        <w:p w:rsidR="00CC494F" w:rsidRPr="00C621BC" w:rsidRDefault="009A4A93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65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4.3דרישות נוספות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/>
                <w:noProof/>
                <w:webHidden/>
              </w:rPr>
              <w:t>5</w:t>
            </w:r>
          </w:hyperlink>
        </w:p>
        <w:p w:rsidR="00CC494F" w:rsidRPr="00C621BC" w:rsidRDefault="009A4A93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66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4.4ממשק משתמש – אב טיפוס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/>
                <w:noProof/>
                <w:webHidden/>
              </w:rPr>
              <w:t>5</w:t>
            </w:r>
          </w:hyperlink>
        </w:p>
        <w:p w:rsidR="00ED58AB" w:rsidRPr="00C621BC" w:rsidRDefault="001C09C5" w:rsidP="00254104">
          <w:pPr>
            <w:pStyle w:val="TOC2"/>
            <w:tabs>
              <w:tab w:val="left" w:pos="1100"/>
              <w:tab w:val="right" w:leader="dot" w:pos="8296"/>
            </w:tabs>
            <w:rPr>
              <w:rFonts w:ascii="David" w:hAnsi="David" w:cs="David"/>
            </w:rPr>
          </w:pPr>
          <w:r w:rsidRPr="00C621BC">
            <w:rPr>
              <w:rFonts w:ascii="David" w:hAnsi="David" w:cs="David"/>
            </w:rPr>
            <w:fldChar w:fldCharType="end"/>
          </w:r>
        </w:p>
      </w:sdtContent>
    </w:sdt>
    <w:p w:rsidR="007D5D8D" w:rsidRPr="00C621BC" w:rsidRDefault="007D5D8D" w:rsidP="00CD0E1A">
      <w:pPr>
        <w:pStyle w:val="Heading1"/>
        <w:rPr>
          <w:rFonts w:ascii="David" w:hAnsi="David" w:cs="David"/>
          <w:noProof/>
          <w:rtl/>
        </w:rPr>
      </w:pPr>
      <w:bookmarkStart w:id="2" w:name="_Toc244791905"/>
      <w:bookmarkStart w:id="3" w:name="_Toc275493951"/>
      <w:r w:rsidRPr="00C621BC">
        <w:rPr>
          <w:rFonts w:ascii="David" w:hAnsi="David" w:cs="David"/>
          <w:noProof/>
          <w:rtl/>
        </w:rPr>
        <w:t>הסטורית שינויים</w:t>
      </w:r>
      <w:bookmarkEnd w:id="2"/>
      <w:bookmarkEnd w:id="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26"/>
        <w:gridCol w:w="1255"/>
        <w:gridCol w:w="3943"/>
        <w:gridCol w:w="2072"/>
      </w:tblGrid>
      <w:tr w:rsidR="007D5D8D" w:rsidRPr="00C621BC" w:rsidTr="007D5D8D">
        <w:tc>
          <w:tcPr>
            <w:tcW w:w="1043" w:type="dxa"/>
          </w:tcPr>
          <w:p w:rsidR="007D5D8D" w:rsidRPr="00C621BC" w:rsidRDefault="007D5D8D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גרסה</w:t>
            </w:r>
          </w:p>
        </w:tc>
        <w:tc>
          <w:tcPr>
            <w:tcW w:w="1275" w:type="dxa"/>
          </w:tcPr>
          <w:p w:rsidR="007D5D8D" w:rsidRPr="00C621BC" w:rsidRDefault="007D5D8D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תאריך</w:t>
            </w:r>
          </w:p>
        </w:tc>
        <w:tc>
          <w:tcPr>
            <w:tcW w:w="4073" w:type="dxa"/>
          </w:tcPr>
          <w:p w:rsidR="007D5D8D" w:rsidRPr="00C621BC" w:rsidRDefault="008B5C71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תיאור</w:t>
            </w:r>
            <w:r w:rsidR="007D5D8D" w:rsidRPr="00C621BC">
              <w:rPr>
                <w:rFonts w:ascii="David" w:hAnsi="David" w:cs="David"/>
                <w:rtl/>
              </w:rPr>
              <w:t xml:space="preserve"> השינוי</w:t>
            </w:r>
          </w:p>
        </w:tc>
        <w:tc>
          <w:tcPr>
            <w:tcW w:w="2131" w:type="dxa"/>
          </w:tcPr>
          <w:p w:rsidR="007D5D8D" w:rsidRPr="00C621BC" w:rsidRDefault="007D5D8D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מקור השינוי</w:t>
            </w:r>
          </w:p>
        </w:tc>
      </w:tr>
      <w:tr w:rsidR="007D5D8D" w:rsidRPr="00C621BC" w:rsidTr="007D5D8D">
        <w:tc>
          <w:tcPr>
            <w:tcW w:w="1043" w:type="dxa"/>
          </w:tcPr>
          <w:p w:rsidR="007D5D8D" w:rsidRPr="00C621BC" w:rsidRDefault="00ED54C8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1.0</w:t>
            </w:r>
          </w:p>
        </w:tc>
        <w:tc>
          <w:tcPr>
            <w:tcW w:w="1275" w:type="dxa"/>
          </w:tcPr>
          <w:p w:rsidR="007D5D8D" w:rsidRPr="00C621BC" w:rsidRDefault="002B167A" w:rsidP="00C5481A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27.3.18</w:t>
            </w:r>
          </w:p>
        </w:tc>
        <w:tc>
          <w:tcPr>
            <w:tcW w:w="4073" w:type="dxa"/>
          </w:tcPr>
          <w:p w:rsidR="007D5D8D" w:rsidRPr="00C621BC" w:rsidRDefault="00ED54C8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גרסה התחלתית</w:t>
            </w:r>
          </w:p>
        </w:tc>
        <w:tc>
          <w:tcPr>
            <w:tcW w:w="2131" w:type="dxa"/>
          </w:tcPr>
          <w:p w:rsidR="007D5D8D" w:rsidRPr="00C621BC" w:rsidRDefault="00ED54C8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לא ישים</w:t>
            </w:r>
          </w:p>
        </w:tc>
      </w:tr>
      <w:tr w:rsidR="00ED54C8" w:rsidRPr="00C621BC" w:rsidTr="007D5D8D">
        <w:tc>
          <w:tcPr>
            <w:tcW w:w="1043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1275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4073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131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</w:tr>
      <w:tr w:rsidR="002B167A" w:rsidRPr="00C621BC" w:rsidTr="007D5D8D">
        <w:tc>
          <w:tcPr>
            <w:tcW w:w="1043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1275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4073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131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</w:tr>
    </w:tbl>
    <w:p w:rsidR="007D5D8D" w:rsidRPr="00C621BC" w:rsidRDefault="00CD0E1A" w:rsidP="00DA6B0D">
      <w:pPr>
        <w:pStyle w:val="Heading1"/>
        <w:numPr>
          <w:ilvl w:val="0"/>
          <w:numId w:val="6"/>
        </w:numPr>
        <w:ind w:left="357" w:hanging="357"/>
        <w:rPr>
          <w:rFonts w:ascii="David" w:hAnsi="David" w:cs="David"/>
          <w:noProof/>
          <w:rtl/>
        </w:rPr>
      </w:pPr>
      <w:bookmarkStart w:id="4" w:name="_Toc275493952"/>
      <w:r w:rsidRPr="00C621BC">
        <w:rPr>
          <w:rFonts w:ascii="David" w:hAnsi="David" w:cs="David"/>
          <w:noProof/>
          <w:rtl/>
        </w:rPr>
        <w:t>הקדמה</w:t>
      </w:r>
      <w:bookmarkEnd w:id="4"/>
    </w:p>
    <w:p w:rsidR="00CD0E1A" w:rsidRPr="00C621BC" w:rsidRDefault="00CD0E1A" w:rsidP="00641790">
      <w:pPr>
        <w:pStyle w:val="Heading2"/>
        <w:rPr>
          <w:rFonts w:ascii="David" w:hAnsi="David" w:cs="David"/>
          <w:rtl/>
        </w:rPr>
      </w:pPr>
      <w:bookmarkStart w:id="5" w:name="_Toc275493953"/>
      <w:r w:rsidRPr="00C621BC">
        <w:rPr>
          <w:rFonts w:ascii="David" w:hAnsi="David" w:cs="David"/>
          <w:rtl/>
        </w:rPr>
        <w:t>מטרה</w:t>
      </w:r>
      <w:bookmarkEnd w:id="5"/>
    </w:p>
    <w:p w:rsidR="002B167A" w:rsidRPr="00C621BC" w:rsidRDefault="002B167A" w:rsidP="002B167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המוצר המפותח הינו אפליקציה למען סיירים המתנדבים בלילות, בכדי למנוע/לסייע לבני-נוער אשר צורכים אלכוהול או סמים.</w:t>
      </w:r>
    </w:p>
    <w:p w:rsidR="003C33B1" w:rsidRPr="00C621BC" w:rsidRDefault="003C33B1" w:rsidP="002B167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המוצר יהיה זמין ב</w:t>
      </w:r>
      <w:r w:rsidRPr="00C621BC">
        <w:rPr>
          <w:rFonts w:ascii="David" w:hAnsi="David" w:cs="David"/>
        </w:rPr>
        <w:t>web</w:t>
      </w:r>
      <w:r w:rsidRPr="00C621BC">
        <w:rPr>
          <w:rFonts w:ascii="David" w:hAnsi="David" w:cs="David"/>
          <w:rtl/>
        </w:rPr>
        <w:t>.</w:t>
      </w:r>
    </w:p>
    <w:p w:rsidR="003C33B1" w:rsidRPr="00C621BC" w:rsidRDefault="002B167A" w:rsidP="003C33B1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 xml:space="preserve">הבעיה הקיימת היום של הארגון, היא שעל המתנדבים המסיירים למלא דו"ח לאחר </w:t>
      </w:r>
      <w:r w:rsidR="00682CED" w:rsidRPr="00C621BC">
        <w:rPr>
          <w:rFonts w:ascii="David" w:hAnsi="David" w:cs="David"/>
          <w:rtl/>
        </w:rPr>
        <w:t>כל סיור, על מה שראו בשטח וכיום אין</w:t>
      </w:r>
      <w:r w:rsidRPr="00C621BC">
        <w:rPr>
          <w:rFonts w:ascii="David" w:hAnsi="David" w:cs="David"/>
          <w:rtl/>
        </w:rPr>
        <w:t xml:space="preserve"> דרך נוחה למלא דוחות</w:t>
      </w:r>
      <w:r w:rsidR="00682CED" w:rsidRPr="00C621BC">
        <w:rPr>
          <w:rFonts w:ascii="David" w:hAnsi="David" w:cs="David"/>
          <w:rtl/>
        </w:rPr>
        <w:t xml:space="preserve"> (נדרשים לפתוח קובץ וורד ולכתוב ידנית- במלל, דבר הצורך מהם זמן רב)</w:t>
      </w:r>
      <w:r w:rsidRPr="00C621BC">
        <w:rPr>
          <w:rFonts w:ascii="David" w:hAnsi="David" w:cs="David"/>
          <w:rtl/>
        </w:rPr>
        <w:t>, וכן אין לרכזים אופציה ל</w:t>
      </w:r>
      <w:r w:rsidR="00682CED" w:rsidRPr="00C621BC">
        <w:rPr>
          <w:rFonts w:ascii="David" w:hAnsi="David" w:cs="David"/>
          <w:rtl/>
        </w:rPr>
        <w:t xml:space="preserve">הפיק מידע מהנתונים שמולאו בדוחות מכיוון שנשלחת כמות גדולה של </w:t>
      </w:r>
      <w:r w:rsidR="00682CED" w:rsidRPr="00C621BC">
        <w:rPr>
          <w:rFonts w:ascii="David" w:hAnsi="David" w:cs="David"/>
          <w:rtl/>
        </w:rPr>
        <w:lastRenderedPageBreak/>
        <w:t>דוחות וצריך להיות בן אדם שיעבור על הכ</w:t>
      </w:r>
      <w:r w:rsidR="001A69CA" w:rsidRPr="00C621BC">
        <w:rPr>
          <w:rFonts w:ascii="David" w:hAnsi="David" w:cs="David"/>
          <w:rtl/>
        </w:rPr>
        <w:t>ו</w:t>
      </w:r>
      <w:r w:rsidR="00682CED" w:rsidRPr="00C621BC">
        <w:rPr>
          <w:rFonts w:ascii="David" w:hAnsi="David" w:cs="David"/>
          <w:rtl/>
        </w:rPr>
        <w:t>ל (במקום שתוכנה תעשה זאת) בנוסף מכיוון שכל מתנדב רושם במילותיו שלו את הדוח מאוד קשה לשאוב מכולם נתונים זהים.</w:t>
      </w:r>
    </w:p>
    <w:p w:rsidR="001A69CA" w:rsidRPr="00C621BC" w:rsidRDefault="003C33B1" w:rsidP="001A69C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האפליקציה תאפשר למתנדבים להיכנס למערכת ולמלא דוחות : תהיה להם אפשרות לסמן מה שרלוונטי אליהם ובנוסף אפשרות להוסיף הערות במידת הצורך. לאחר המילוי הדו"</w:t>
      </w:r>
      <w:r w:rsidR="001A69CA" w:rsidRPr="00C621BC">
        <w:rPr>
          <w:rFonts w:ascii="David" w:hAnsi="David" w:cs="David"/>
          <w:rtl/>
        </w:rPr>
        <w:t xml:space="preserve">ח יעובד למסמך בעל תבנית קבועה כך שיהיה קריא לשאר ההורים שיוכלו להתעדכן, ובנוסף יתווספו לטבלה בה יהיו נתונים על כל הדוחות. </w:t>
      </w:r>
    </w:p>
    <w:p w:rsidR="001A69CA" w:rsidRPr="00C621BC" w:rsidRDefault="001A69CA" w:rsidP="001A69C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לרכזים האזוריים תהיה אפשרות ליצור משתמש חדש במערכת למתנדבים שנמצאים תחת האזור שלהם ולמנהלת תהיה אפשרות ליצור משתמש חדש במערכת לרכזים. (כלומר לכל אחד מהם יהיו הרשאות שונות).</w:t>
      </w:r>
    </w:p>
    <w:p w:rsidR="001A69CA" w:rsidRPr="00C621BC" w:rsidRDefault="001A69CA" w:rsidP="001A69C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תהליך כניסה למערכת: הזנת שם משתמש וסיסמה, ובדיקה שאכן המשתמש רשום במערכת.</w:t>
      </w:r>
    </w:p>
    <w:p w:rsidR="001A69CA" w:rsidRPr="00C621BC" w:rsidRDefault="001A69CA" w:rsidP="001A69C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היתרונות של המוצר: כל הדוחות ירוכזו למקום אחד ויהיו נוחים לקריאה, בנוסף יהיה ניתן להנפיק נתונים מהדוחות בכדי ליעל את פעילות הארגון. האפליקציה תהיה נוחה לשימוש.</w:t>
      </w:r>
    </w:p>
    <w:p w:rsidR="00CD0E1A" w:rsidRPr="00C621BC" w:rsidRDefault="00CD0E1A" w:rsidP="00CD0E1A">
      <w:pPr>
        <w:pStyle w:val="a"/>
        <w:rPr>
          <w:rFonts w:ascii="David" w:hAnsi="David" w:cs="David"/>
          <w:rtl/>
        </w:rPr>
      </w:pPr>
    </w:p>
    <w:p w:rsidR="00CD0E1A" w:rsidRPr="00C621BC" w:rsidRDefault="00CD0E1A" w:rsidP="00641790">
      <w:pPr>
        <w:pStyle w:val="Heading2"/>
        <w:rPr>
          <w:rFonts w:ascii="David" w:hAnsi="David" w:cs="David"/>
          <w:rtl/>
        </w:rPr>
      </w:pPr>
      <w:bookmarkStart w:id="6" w:name="_Toc275493954"/>
      <w:r w:rsidRPr="00C621BC">
        <w:rPr>
          <w:rFonts w:ascii="David" w:hAnsi="David" w:cs="David"/>
          <w:rtl/>
        </w:rPr>
        <w:t>היקף</w:t>
      </w:r>
      <w:bookmarkEnd w:id="6"/>
    </w:p>
    <w:p w:rsidR="000D5CEB" w:rsidRPr="00C621BC" w:rsidRDefault="000D5CEB" w:rsidP="000D5CEB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 xml:space="preserve">המערכת הינה אפליקציית </w:t>
      </w:r>
      <w:r w:rsidRPr="00C621BC">
        <w:rPr>
          <w:rFonts w:ascii="David" w:hAnsi="David" w:cs="David"/>
        </w:rPr>
        <w:t>web</w:t>
      </w:r>
      <w:r w:rsidRPr="00C621BC">
        <w:rPr>
          <w:rFonts w:ascii="David" w:hAnsi="David" w:cs="David"/>
          <w:rtl/>
        </w:rPr>
        <w:t xml:space="preserve"> אשר מטרתה להוות עזר לסיירים המתנדבים בשטח.</w:t>
      </w:r>
    </w:p>
    <w:p w:rsidR="000D5CEB" w:rsidRPr="00C621BC" w:rsidRDefault="000D5CEB" w:rsidP="000D5CEB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היא תכלול הרשאות למנהל, לצוות ולרכז- כאשר לשלושתם יש יכולת למלא דו"חות לאחר הסיור וסימון האם האזור היה "חם" או "קר".</w:t>
      </w:r>
    </w:p>
    <w:p w:rsidR="000D5CEB" w:rsidRPr="00C621BC" w:rsidRDefault="000D5CEB" w:rsidP="000D5CEB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כל דו"ח לאחר המילוי ישלח לרכז האזורי המתאים ובנוסף למנהלת.</w:t>
      </w:r>
    </w:p>
    <w:p w:rsidR="000D5CEB" w:rsidRPr="00C621BC" w:rsidRDefault="000D5CEB" w:rsidP="000D5CEB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חומרה: מחשב/ מכשיר עם חיבור לאינטרנט/ מסד נתונים.</w:t>
      </w:r>
    </w:p>
    <w:p w:rsidR="000D5CEB" w:rsidRPr="00C621BC" w:rsidRDefault="000D5CEB" w:rsidP="000D5CEB">
      <w:pPr>
        <w:rPr>
          <w:rFonts w:ascii="David" w:hAnsi="David" w:cs="David"/>
        </w:rPr>
      </w:pPr>
      <w:r w:rsidRPr="00C621BC">
        <w:rPr>
          <w:rFonts w:ascii="David" w:hAnsi="David" w:cs="David"/>
          <w:rtl/>
        </w:rPr>
        <w:t xml:space="preserve">תוכנה: סביבת עבודה- </w:t>
      </w:r>
      <w:r w:rsidRPr="00C621BC">
        <w:rPr>
          <w:rFonts w:ascii="David" w:hAnsi="David" w:cs="David"/>
        </w:rPr>
        <w:t>angular 5</w:t>
      </w:r>
      <w:r w:rsidRPr="00C621BC">
        <w:rPr>
          <w:rFonts w:ascii="David" w:hAnsi="David" w:cs="David"/>
          <w:rtl/>
        </w:rPr>
        <w:t>.</w:t>
      </w:r>
    </w:p>
    <w:p w:rsidR="002A28A3" w:rsidRPr="00C621BC" w:rsidRDefault="002A28A3" w:rsidP="008929CC">
      <w:pPr>
        <w:pStyle w:val="Heading2"/>
        <w:rPr>
          <w:rFonts w:ascii="David" w:hAnsi="David" w:cs="David"/>
          <w:rtl/>
        </w:rPr>
      </w:pPr>
      <w:bookmarkStart w:id="7" w:name="_Toc275493955"/>
      <w:r w:rsidRPr="00C621BC">
        <w:rPr>
          <w:rFonts w:ascii="David" w:hAnsi="David" w:cs="David"/>
          <w:rtl/>
        </w:rPr>
        <w:t>מילון מונחים</w:t>
      </w:r>
      <w:bookmarkEnd w:id="7"/>
    </w:p>
    <w:p w:rsidR="008929CC" w:rsidRPr="00C621BC" w:rsidRDefault="008929CC" w:rsidP="008929CC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נק' חמה- היה אירוע שצריך להתייחס אליו.</w:t>
      </w:r>
    </w:p>
    <w:p w:rsidR="008929CC" w:rsidRPr="00C621BC" w:rsidRDefault="008929CC" w:rsidP="008929CC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נק' קרה- לא היה אירוע.</w:t>
      </w:r>
    </w:p>
    <w:p w:rsidR="002A28A3" w:rsidRPr="00C621BC" w:rsidRDefault="002A28A3" w:rsidP="002A28A3">
      <w:pPr>
        <w:pStyle w:val="Heading2"/>
        <w:rPr>
          <w:rFonts w:ascii="David" w:hAnsi="David" w:cs="David"/>
          <w:rtl/>
        </w:rPr>
      </w:pPr>
      <w:bookmarkStart w:id="8" w:name="_Toc275493956"/>
      <w:r w:rsidRPr="00C621BC">
        <w:rPr>
          <w:rFonts w:ascii="David" w:hAnsi="David" w:cs="David"/>
          <w:rtl/>
        </w:rPr>
        <w:t>סקירה</w:t>
      </w:r>
      <w:bookmarkEnd w:id="8"/>
    </w:p>
    <w:p w:rsidR="008929CC" w:rsidRPr="00C621BC" w:rsidRDefault="008929CC" w:rsidP="008929CC">
      <w:pPr>
        <w:pStyle w:val="a"/>
        <w:rPr>
          <w:rFonts w:ascii="David" w:hAnsi="David" w:cs="David"/>
          <w:i/>
          <w:iCs w:val="0"/>
          <w:color w:val="000000" w:themeColor="text1"/>
          <w:u w:val="none"/>
          <w:rtl/>
        </w:rPr>
      </w:pPr>
      <w:r w:rsidRPr="00C621BC">
        <w:rPr>
          <w:rFonts w:ascii="David" w:hAnsi="David" w:cs="David"/>
          <w:i/>
          <w:iCs w:val="0"/>
          <w:color w:val="000000" w:themeColor="text1"/>
          <w:u w:val="none"/>
          <w:rtl/>
        </w:rPr>
        <w:t>בהמשך המסמך יוצג מקרי משתמשים,תרשימים,סיכונים ואב טיפוס.</w:t>
      </w:r>
    </w:p>
    <w:p w:rsidR="007F759B" w:rsidRPr="00C621BC" w:rsidRDefault="00CD0E1A" w:rsidP="00DA6B0D">
      <w:pPr>
        <w:pStyle w:val="Heading1"/>
        <w:numPr>
          <w:ilvl w:val="0"/>
          <w:numId w:val="6"/>
        </w:numPr>
        <w:ind w:left="357" w:hanging="357"/>
        <w:rPr>
          <w:rFonts w:ascii="David" w:hAnsi="David" w:cs="David"/>
          <w:noProof/>
          <w:rtl/>
        </w:rPr>
      </w:pPr>
      <w:bookmarkStart w:id="9" w:name="_Toc275493957"/>
      <w:r w:rsidRPr="00C621BC">
        <w:rPr>
          <w:rFonts w:ascii="David" w:hAnsi="David" w:cs="David"/>
          <w:noProof/>
          <w:rtl/>
        </w:rPr>
        <w:t xml:space="preserve">תרחישי שימוש – </w:t>
      </w:r>
      <w:r w:rsidRPr="00C621BC">
        <w:rPr>
          <w:rFonts w:ascii="David" w:hAnsi="David" w:cs="David"/>
          <w:noProof/>
        </w:rPr>
        <w:t>Use Cases</w:t>
      </w:r>
      <w:bookmarkEnd w:id="9"/>
    </w:p>
    <w:p w:rsidR="008929CC" w:rsidRPr="00C621BC" w:rsidRDefault="008929CC" w:rsidP="008929CC">
      <w:pPr>
        <w:rPr>
          <w:rFonts w:ascii="David" w:hAnsi="David" w:cs="David"/>
          <w:rtl/>
        </w:rPr>
      </w:pPr>
    </w:p>
    <w:p w:rsidR="00293056" w:rsidRPr="00C621BC" w:rsidRDefault="00293056" w:rsidP="00CD0E1A">
      <w:pPr>
        <w:pStyle w:val="ListParagraph"/>
        <w:numPr>
          <w:ilvl w:val="0"/>
          <w:numId w:val="15"/>
        </w:numPr>
        <w:rPr>
          <w:rFonts w:ascii="David" w:hAnsi="David" w:cs="David"/>
        </w:rPr>
      </w:pPr>
      <w:r w:rsidRPr="00C621BC">
        <w:rPr>
          <w:rFonts w:ascii="David" w:hAnsi="David" w:cs="David"/>
          <w:u w:val="single"/>
          <w:rtl/>
        </w:rPr>
        <w:t>טבלת שחקנים</w:t>
      </w:r>
      <w:r w:rsidR="004D4A2B" w:rsidRPr="00C621BC">
        <w:rPr>
          <w:rFonts w:ascii="David" w:hAnsi="David" w:cs="David"/>
          <w:u w:val="single"/>
          <w:rtl/>
        </w:rPr>
        <w:t xml:space="preserve"> ובעלי עניין</w:t>
      </w:r>
      <w:r w:rsidRPr="00C621BC">
        <w:rPr>
          <w:rFonts w:ascii="David" w:hAnsi="David" w:cs="David"/>
          <w:u w:val="single"/>
          <w:rtl/>
        </w:rPr>
        <w:t xml:space="preserve"> ומטרותיהם</w:t>
      </w: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2071"/>
        <w:gridCol w:w="6235"/>
      </w:tblGrid>
      <w:tr w:rsidR="0020739E" w:rsidRPr="00C621BC" w:rsidTr="00207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C621BC" w:rsidRDefault="002F513B" w:rsidP="0020739E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שם שחקן</w:t>
            </w:r>
          </w:p>
        </w:tc>
        <w:tc>
          <w:tcPr>
            <w:tcW w:w="6408" w:type="dxa"/>
          </w:tcPr>
          <w:p w:rsidR="0020739E" w:rsidRPr="00C621BC" w:rsidRDefault="0020739E" w:rsidP="0020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מטרות</w:t>
            </w:r>
          </w:p>
        </w:tc>
      </w:tr>
      <w:tr w:rsidR="0020739E" w:rsidRPr="00C621BC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C621BC" w:rsidRDefault="008929CC" w:rsidP="0020739E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מתנדב</w:t>
            </w:r>
          </w:p>
        </w:tc>
        <w:tc>
          <w:tcPr>
            <w:tcW w:w="6408" w:type="dxa"/>
          </w:tcPr>
          <w:p w:rsidR="0020739E" w:rsidRPr="00C621BC" w:rsidRDefault="008929CC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מילוי דוחות</w:t>
            </w:r>
          </w:p>
        </w:tc>
      </w:tr>
      <w:tr w:rsidR="0020739E" w:rsidRPr="00C621BC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C621BC" w:rsidRDefault="008929CC" w:rsidP="0020739E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רכז</w:t>
            </w:r>
          </w:p>
        </w:tc>
        <w:tc>
          <w:tcPr>
            <w:tcW w:w="6408" w:type="dxa"/>
          </w:tcPr>
          <w:p w:rsidR="0020739E" w:rsidRPr="00C621BC" w:rsidRDefault="008929CC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מילוי דוחות ויצירת משתמש חדש למתנדבים</w:t>
            </w:r>
          </w:p>
        </w:tc>
      </w:tr>
      <w:tr w:rsidR="0020739E" w:rsidRPr="00C621BC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C621BC" w:rsidRDefault="008929CC" w:rsidP="0020739E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מנהל</w:t>
            </w:r>
          </w:p>
        </w:tc>
        <w:tc>
          <w:tcPr>
            <w:tcW w:w="6408" w:type="dxa"/>
          </w:tcPr>
          <w:p w:rsidR="0020739E" w:rsidRPr="00C621BC" w:rsidRDefault="008929CC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מילוי דוחות ויצירת משתמש חדש לרכזים</w:t>
            </w:r>
          </w:p>
        </w:tc>
      </w:tr>
      <w:tr w:rsidR="0020739E" w:rsidRPr="00C621BC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C621BC" w:rsidRDefault="002F513B" w:rsidP="0020739E">
            <w:pPr>
              <w:rPr>
                <w:rFonts w:ascii="David" w:hAnsi="David" w:cs="David"/>
                <w:u w:val="single"/>
                <w:rtl/>
              </w:rPr>
            </w:pPr>
            <w:r w:rsidRPr="00C621BC">
              <w:rPr>
                <w:rFonts w:ascii="David" w:hAnsi="David" w:cs="David"/>
                <w:u w:val="single"/>
                <w:rtl/>
              </w:rPr>
              <w:t>בעלי עניין נוספים:</w:t>
            </w:r>
          </w:p>
        </w:tc>
        <w:tc>
          <w:tcPr>
            <w:tcW w:w="6408" w:type="dxa"/>
          </w:tcPr>
          <w:p w:rsidR="0020739E" w:rsidRPr="00C621BC" w:rsidRDefault="00BA009E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האגודה למלחמה בסמים,מכללת עזריאלי</w:t>
            </w:r>
          </w:p>
        </w:tc>
      </w:tr>
      <w:tr w:rsidR="002F513B" w:rsidRPr="00C621BC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F513B" w:rsidRPr="00C621BC" w:rsidRDefault="002F513B" w:rsidP="0020739E">
            <w:pPr>
              <w:rPr>
                <w:rFonts w:ascii="David" w:hAnsi="David" w:cs="David"/>
                <w:rtl/>
              </w:rPr>
            </w:pPr>
          </w:p>
        </w:tc>
        <w:tc>
          <w:tcPr>
            <w:tcW w:w="6408" w:type="dxa"/>
          </w:tcPr>
          <w:p w:rsidR="002F513B" w:rsidRPr="00C621BC" w:rsidRDefault="002F513B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</w:p>
        </w:tc>
      </w:tr>
      <w:tr w:rsidR="002F513B" w:rsidRPr="00C621BC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F513B" w:rsidRPr="00C621BC" w:rsidRDefault="002F513B" w:rsidP="0020739E">
            <w:pPr>
              <w:rPr>
                <w:rFonts w:ascii="David" w:hAnsi="David" w:cs="David"/>
                <w:rtl/>
              </w:rPr>
            </w:pPr>
          </w:p>
        </w:tc>
        <w:tc>
          <w:tcPr>
            <w:tcW w:w="6408" w:type="dxa"/>
          </w:tcPr>
          <w:p w:rsidR="002F513B" w:rsidRPr="00C621BC" w:rsidRDefault="002F513B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</w:p>
        </w:tc>
      </w:tr>
    </w:tbl>
    <w:p w:rsidR="0020739E" w:rsidRDefault="0020739E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  <w:rtl/>
        </w:rPr>
      </w:pPr>
    </w:p>
    <w:p w:rsidR="00BA724B" w:rsidRPr="00C621BC" w:rsidRDefault="00BA724B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</w:rPr>
      </w:pPr>
    </w:p>
    <w:p w:rsidR="008929CC" w:rsidRPr="00C621BC" w:rsidRDefault="00CD0E1A" w:rsidP="008929CC">
      <w:pPr>
        <w:pStyle w:val="ListParagraph"/>
        <w:numPr>
          <w:ilvl w:val="0"/>
          <w:numId w:val="15"/>
        </w:numPr>
        <w:rPr>
          <w:rFonts w:ascii="David" w:hAnsi="David" w:cs="David"/>
        </w:rPr>
      </w:pPr>
      <w:r w:rsidRPr="00C621BC">
        <w:rPr>
          <w:rFonts w:ascii="David" w:hAnsi="David" w:cs="David"/>
          <w:u w:val="single"/>
          <w:rtl/>
        </w:rPr>
        <w:t xml:space="preserve">תרשים סיכום </w:t>
      </w:r>
      <w:r w:rsidRPr="00C621BC">
        <w:rPr>
          <w:rFonts w:ascii="David" w:hAnsi="David" w:cs="David"/>
          <w:u w:val="single"/>
        </w:rPr>
        <w:t>UML</w:t>
      </w:r>
      <w:r w:rsidR="003863FC" w:rsidRPr="00C621BC">
        <w:rPr>
          <w:rFonts w:ascii="David" w:hAnsi="David" w:cs="David"/>
          <w:u w:val="single"/>
          <w:rtl/>
        </w:rPr>
        <w:t xml:space="preserve"> </w:t>
      </w:r>
      <w:r w:rsidRPr="00C621BC">
        <w:rPr>
          <w:rFonts w:ascii="David" w:hAnsi="David" w:cs="David"/>
          <w:u w:val="single"/>
          <w:rtl/>
        </w:rPr>
        <w:t>של תרחישי השימוש במערכת</w:t>
      </w:r>
    </w:p>
    <w:p w:rsidR="008929CC" w:rsidRPr="00C621BC" w:rsidRDefault="00BA724B" w:rsidP="008929CC">
      <w:pPr>
        <w:rPr>
          <w:rFonts w:ascii="David" w:hAnsi="David" w:cs="David"/>
          <w:rtl/>
        </w:rPr>
      </w:pPr>
      <w:bookmarkStart w:id="10" w:name="_GoBack"/>
      <w:r>
        <w:rPr>
          <w:rFonts w:ascii="David" w:hAnsi="David" w:cs="David"/>
          <w:noProof/>
          <w:rtl/>
          <w:lang w:val="he-IL"/>
        </w:rPr>
        <w:drawing>
          <wp:inline distT="0" distB="0" distL="0" distR="0">
            <wp:extent cx="5274310" cy="5099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_use_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CD0E1A" w:rsidRPr="00C621BC" w:rsidRDefault="00831756" w:rsidP="008929CC">
      <w:pPr>
        <w:rPr>
          <w:rFonts w:ascii="David" w:hAnsi="David" w:cs="David"/>
        </w:rPr>
      </w:pPr>
      <w:r w:rsidRPr="00C621BC">
        <w:rPr>
          <w:rFonts w:ascii="David" w:hAnsi="David" w:cs="David"/>
          <w:rtl/>
        </w:rPr>
        <w:br/>
      </w:r>
    </w:p>
    <w:p w:rsidR="00033D1A" w:rsidRPr="00C621BC" w:rsidRDefault="00CD0E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u w:val="single"/>
          <w:rtl/>
        </w:rPr>
        <w:t xml:space="preserve">תרחישי שימוש פורמאליים </w:t>
      </w:r>
      <w:r w:rsidR="00831756" w:rsidRPr="00C621BC">
        <w:rPr>
          <w:rFonts w:ascii="David" w:hAnsi="David" w:cs="David"/>
          <w:u w:val="single"/>
          <w:rtl/>
        </w:rPr>
        <w:t>עיקריים</w:t>
      </w:r>
      <w:r w:rsidR="00831756" w:rsidRPr="00C621BC">
        <w:rPr>
          <w:rFonts w:ascii="David" w:hAnsi="David" w:cs="David"/>
          <w:rtl/>
        </w:rPr>
        <w:br/>
      </w:r>
      <w:r w:rsidR="00033D1A" w:rsidRPr="00C621BC">
        <w:rPr>
          <w:rFonts w:ascii="David" w:hAnsi="David" w:cs="David"/>
          <w:rtl/>
        </w:rPr>
        <w:t>תיאור מלא של שניים מתרחישי השימושים העיקריים במערכת:</w:t>
      </w:r>
    </w:p>
    <w:p w:rsidR="00033D1A" w:rsidRPr="00C621BC" w:rsidRDefault="00033D1A" w:rsidP="00033D1A">
      <w:pPr>
        <w:pStyle w:val="ListParagraph"/>
        <w:numPr>
          <w:ilvl w:val="0"/>
          <w:numId w:val="25"/>
        </w:numPr>
        <w:rPr>
          <w:rFonts w:ascii="David" w:hAnsi="David" w:cs="David"/>
          <w:u w:val="single"/>
          <w:rtl/>
        </w:rPr>
      </w:pPr>
      <w:r w:rsidRPr="00C621BC">
        <w:rPr>
          <w:rFonts w:ascii="David" w:hAnsi="David" w:cs="David"/>
          <w:u w:val="single"/>
          <w:rtl/>
        </w:rPr>
        <w:t>מילוי הדו"ח החם: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תיאור: הדו"ח החם משמעותו שהמיקום בהם נמצאים ההורים שמתנדבים בסיור חם, כלומר המיקום מבוקש ע"י הנוער. הנוער מגיע אל המיקום, שוהה, מבלה, מעשן ועוד.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שחקנים: מתנדב (צוות), רכז ומנהל – כולם צריכים למלא דו"ח לאחר או תוך כדי הסיור מטרה: דיווח ופירוט על אזור סיור שהנוער מבלה בו ויש בו דרישה להורה מתנדב.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בעלי עניין ואינטרסים: מתנדב הממלא את הדו"ח, רכז ומנהל המקבלים תמונת מצב ברורה וידועה על הקורה בשטח.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טריגר: המתנדב נכנס לאפליקציה וממלא דו"ח. למנהל יש אופציה לצפות בדו"ח בצורה נוחה ולקבל סיכום למייל.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lastRenderedPageBreak/>
        <w:t>תנאי קדם: המתנדב נרשם אצל הרכז וקיבל שם משתמש וסיסמה. בנוסף ביצע רישום מוצלח למערכת.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תנאי סיום מוצלח : המתנדב סיים למלא את הדו"ח. הנתונים הופקו ונשלח סיכום של הדו"ח למייל הרכז והמנהל.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תנאי סיום כישלון: המתנדב הפסיק למלא את הדו"ח באמצע.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 xml:space="preserve">תרחיש הצלחה עיקרי: המערכת מציגה כפתורי בחירה אחד מהם הוא מילוי דו"ח נקודה חמה. המתנדב נכנס למסך מילוי הדו"ח. המערכת מציגה שאלות ואופציות מובנות מראש למענה. 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בסיום המתנדב לוחץ על בקשה לשמירה. המערכת מציגה אישור על שמירה ומבצעת עיבוד נתונים.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הרחבות (שגיאות): למשתמש אבד החיבור לאינטרנט.</w:t>
      </w:r>
    </w:p>
    <w:p w:rsidR="00033D1A" w:rsidRPr="00C621BC" w:rsidRDefault="00E97B19" w:rsidP="00033D1A">
      <w:pPr>
        <w:pStyle w:val="ListParagraph"/>
        <w:numPr>
          <w:ilvl w:val="0"/>
          <w:numId w:val="25"/>
        </w:numPr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t>הפקת נתונים: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תיאור: לאחר מילוי הדו"ח הפרטים שמולאו יועברו לטבלה שתשמר במסד נתונים.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שחקנים: מסד נתונים, מנהל.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מטרה: שליפת הנתונים מהטבלה והצגתם בסטטיסטיקות וגרפים על מנת להפיק לקחים לסיורים הבאים.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בעלי עניין ואינטרסים: מנהל. מעקב בצורה מסודרת אחרי הסיורים שקרו ואפשרות להפקת לקחים עבוד הסיורים העתידיים.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טריגר: המנהל מעוניין לצפות בנתונים על הסיורים בשטח.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תנאי קדם: המנהל והצוותים רשומים למערכת ונמצאים בה.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תנאי סיום מוצלח : הנתונים הוזנו לאפליקציה בצורה טובה והועברו למסד הנתונים אל תוך טבלה. על הטבלה ניתן לבצע פעולות שונות לפי דרישת הלקוח.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תנאי סיום כישלון: המתנדב הפסיק למלא את הדו"ח באמצע, הנתונים לא הועברו אל מסד הנתונים.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 xml:space="preserve">תרחיש הצלחה עיקרי: המתנדב ממלא את הדו"ח, הנתונים הדרושים מהדו"ח עוברים הלאה אל מסד הנתונים בו נמצאים שאר נתוני הסיורים שקרו. 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הרחבות(שגיאות): למתנדב אבד החיבור לאינטרנט.</w:t>
      </w:r>
    </w:p>
    <w:p w:rsidR="005202FE" w:rsidRDefault="005202FE" w:rsidP="002F482D">
      <w:pPr>
        <w:pStyle w:val="Heading1"/>
        <w:numPr>
          <w:ilvl w:val="0"/>
          <w:numId w:val="6"/>
        </w:numPr>
        <w:ind w:left="357" w:hanging="357"/>
        <w:rPr>
          <w:rFonts w:ascii="David" w:hAnsi="David" w:cs="David"/>
          <w:noProof/>
          <w:rtl/>
        </w:rPr>
      </w:pPr>
      <w:bookmarkStart w:id="11" w:name="_Toc275493958"/>
      <w:r w:rsidRPr="00C621BC">
        <w:rPr>
          <w:rFonts w:ascii="David" w:hAnsi="David" w:cs="David"/>
          <w:noProof/>
          <w:rtl/>
        </w:rPr>
        <w:t xml:space="preserve">סיפורי משתמשים – </w:t>
      </w:r>
      <w:r w:rsidRPr="00C621BC">
        <w:rPr>
          <w:rFonts w:ascii="David" w:hAnsi="David" w:cs="David"/>
          <w:noProof/>
        </w:rPr>
        <w:t>UserStories</w:t>
      </w:r>
      <w:bookmarkEnd w:id="11"/>
    </w:p>
    <w:p w:rsidR="00CF0D33" w:rsidRPr="00CF0D33" w:rsidRDefault="00CF0D33" w:rsidP="00CF0D33"/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757"/>
        <w:gridCol w:w="2693"/>
        <w:gridCol w:w="4856"/>
      </w:tblGrid>
      <w:tr w:rsidR="00CF0D33" w:rsidTr="00CF0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CF0D33" w:rsidRDefault="00CF0D33" w:rsidP="00CF0D33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סיפור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תיאור קצר</w:t>
            </w:r>
          </w:p>
        </w:tc>
      </w:tr>
      <w:tr w:rsidR="00CF0D33" w:rsidTr="00CF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US1</w:t>
            </w:r>
          </w:p>
        </w:tc>
        <w:tc>
          <w:tcPr>
            <w:tcW w:w="27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>כניסה לאפלי</w:t>
            </w:r>
            <w:r>
              <w:rPr>
                <w:rFonts w:hint="cs"/>
                <w:rtl/>
              </w:rPr>
              <w:t>קציה</w:t>
            </w:r>
          </w:p>
        </w:tc>
        <w:tc>
          <w:tcPr>
            <w:tcW w:w="500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 xml:space="preserve">כניסה למערכת בתור מתנדב </w:t>
            </w:r>
            <w:r>
              <w:rPr>
                <w:rFonts w:hint="cs"/>
                <w:rtl/>
              </w:rPr>
              <w:t>או בתור מנהל או בתור רכז שטח- אם הוזנו פרטים שגויים תצא הודעה בהתא</w:t>
            </w:r>
          </w:p>
        </w:tc>
      </w:tr>
      <w:tr w:rsidR="00CF0D33" w:rsidTr="00CF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rPr>
                <w:rtl/>
              </w:rPr>
            </w:pPr>
            <w:r>
              <w:rPr>
                <w:rFonts w:ascii="Calibri" w:hAnsi="Calibri" w:cs="Calibri"/>
              </w:rPr>
              <w:t>US2</w:t>
            </w:r>
          </w:p>
        </w:tc>
        <w:tc>
          <w:tcPr>
            <w:tcW w:w="27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התחלת סיור</w:t>
            </w:r>
          </w:p>
        </w:tc>
        <w:tc>
          <w:tcPr>
            <w:tcW w:w="500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CF0D33" w:rsidRDefault="00CF0D3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בתחילת סיור צריך להכניס את שם ראש הצוות שם המתנדבים באותו הסיור, תאריך שעת התחלה ומיקום יוכנסו אוטומטית</w:t>
            </w:r>
            <w:r>
              <w:rPr>
                <w:rFonts w:hint="cs"/>
                <w:rtl/>
              </w:rPr>
              <w:t xml:space="preserve">. </w:t>
            </w:r>
          </w:p>
          <w:p w:rsidR="00CF0D33" w:rsidRDefault="00CF0D3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CF0D33" w:rsidTr="00CF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US3</w:t>
            </w:r>
          </w:p>
        </w:tc>
        <w:tc>
          <w:tcPr>
            <w:tcW w:w="27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>סיום סיור</w:t>
            </w:r>
          </w:p>
        </w:tc>
        <w:tc>
          <w:tcPr>
            <w:tcW w:w="500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בסיום הסיור המתנדב ימלא דוח קצר מאוד, ויוכנסו תאריך שעה ו</w:t>
            </w:r>
            <w:r>
              <w:rPr>
                <w:rFonts w:hint="cs"/>
                <w:rtl/>
              </w:rPr>
              <w:t>מ</w:t>
            </w:r>
            <w:r>
              <w:rPr>
                <w:rtl/>
              </w:rPr>
              <w:t>יקום של סיום הסיור</w:t>
            </w:r>
            <w:r>
              <w:rPr>
                <w:rFonts w:hint="cs"/>
                <w:rtl/>
              </w:rPr>
              <w:t>. וזאת בהתאם לסוג הסיור- אם מדובר בנקודה חמה ידרש פירוט נוסף</w:t>
            </w:r>
          </w:p>
        </w:tc>
      </w:tr>
      <w:tr w:rsidR="00CF0D33" w:rsidTr="00CF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US4</w:t>
            </w:r>
          </w:p>
        </w:tc>
        <w:tc>
          <w:tcPr>
            <w:tcW w:w="27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דווח על אירוע</w:t>
            </w:r>
          </w:p>
        </w:tc>
        <w:tc>
          <w:tcPr>
            <w:tcW w:w="500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במקרה של אירוע, המתנדב ממלא טופס של דיווח אירוע לפי פורמט ידוע מראש</w:t>
            </w:r>
          </w:p>
        </w:tc>
      </w:tr>
      <w:tr w:rsidR="00CF0D33" w:rsidTr="00CF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US6</w:t>
            </w:r>
          </w:p>
        </w:tc>
        <w:tc>
          <w:tcPr>
            <w:tcW w:w="27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>כניסה בתור מנהל</w:t>
            </w:r>
          </w:p>
        </w:tc>
        <w:tc>
          <w:tcPr>
            <w:tcW w:w="500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לפי רמת ההרשאות, כל מנהל</w:t>
            </w:r>
            <w:r>
              <w:rPr>
                <w:rFonts w:hint="cs"/>
                <w:rtl/>
              </w:rPr>
              <w:t xml:space="preserve"> צוות</w:t>
            </w:r>
            <w:r>
              <w:rPr>
                <w:rtl/>
              </w:rPr>
              <w:t xml:space="preserve"> יוכל לצפות </w:t>
            </w:r>
            <w:r>
              <w:rPr>
                <w:rFonts w:hint="cs"/>
                <w:rtl/>
              </w:rPr>
              <w:t xml:space="preserve">בדוחות </w:t>
            </w:r>
            <w:r>
              <w:rPr>
                <w:rtl/>
              </w:rPr>
              <w:t>בשכונה שלו –</w:t>
            </w:r>
            <w:r>
              <w:rPr>
                <w:rFonts w:hint="cs"/>
                <w:rtl/>
              </w:rPr>
              <w:t xml:space="preserve"> המנהל הראשי יוכל לצפות בדוחות של כל השכונות</w:t>
            </w:r>
          </w:p>
        </w:tc>
      </w:tr>
      <w:tr w:rsidR="00CF0D33" w:rsidTr="00CF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CF0D33" w:rsidRDefault="00CF0D33">
            <w:pPr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CF0D33" w:rsidRDefault="00CF0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003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CF0D33" w:rsidRDefault="00CF0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CF0D33" w:rsidRDefault="00CF0D33" w:rsidP="00CF0D33">
      <w:pPr>
        <w:rPr>
          <w:rtl/>
        </w:rPr>
      </w:pPr>
    </w:p>
    <w:p w:rsidR="005202FE" w:rsidRPr="00C621BC" w:rsidRDefault="005202FE" w:rsidP="005202FE">
      <w:pPr>
        <w:rPr>
          <w:rFonts w:ascii="David" w:hAnsi="David" w:cs="David"/>
          <w:rtl/>
        </w:rPr>
      </w:pPr>
    </w:p>
    <w:p w:rsidR="00262572" w:rsidRPr="00C621BC" w:rsidRDefault="00262572" w:rsidP="00262572">
      <w:pPr>
        <w:pStyle w:val="Heading1"/>
        <w:numPr>
          <w:ilvl w:val="0"/>
          <w:numId w:val="6"/>
        </w:numPr>
        <w:ind w:left="357" w:hanging="357"/>
        <w:rPr>
          <w:rFonts w:ascii="David" w:hAnsi="David" w:cs="David"/>
          <w:noProof/>
          <w:rtl/>
        </w:rPr>
      </w:pPr>
      <w:bookmarkStart w:id="12" w:name="_Toc275493959"/>
      <w:r w:rsidRPr="00C621BC">
        <w:rPr>
          <w:rFonts w:ascii="David" w:hAnsi="David" w:cs="David"/>
          <w:noProof/>
          <w:rtl/>
        </w:rPr>
        <w:t>דרישות סביבה</w:t>
      </w:r>
      <w:bookmarkEnd w:id="12"/>
    </w:p>
    <w:p w:rsidR="00641790" w:rsidRPr="00C621BC" w:rsidRDefault="003863FC" w:rsidP="00641790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noProof/>
          <w:rtl/>
        </w:rPr>
        <w:t>האפליקציה תותקן על סמארטפון עם חיבור לאינטרנט.</w:t>
      </w:r>
    </w:p>
    <w:p w:rsidR="00641790" w:rsidRPr="00C621BC" w:rsidRDefault="00641790" w:rsidP="00641790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="David" w:eastAsiaTheme="majorEastAsia" w:hAnsi="David" w:cs="David"/>
          <w:b/>
          <w:bCs/>
          <w:vanish/>
          <w:color w:val="4F81BD" w:themeColor="accent1"/>
          <w:sz w:val="26"/>
          <w:szCs w:val="26"/>
          <w:rtl/>
        </w:rPr>
      </w:pPr>
      <w:bookmarkStart w:id="13" w:name="_Toc244824635"/>
      <w:bookmarkStart w:id="14" w:name="_Toc275434974"/>
      <w:bookmarkStart w:id="15" w:name="_Toc275493960"/>
      <w:bookmarkEnd w:id="13"/>
      <w:bookmarkEnd w:id="14"/>
      <w:bookmarkEnd w:id="15"/>
    </w:p>
    <w:p w:rsidR="00641790" w:rsidRPr="00C621BC" w:rsidRDefault="00641790" w:rsidP="00641790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="David" w:eastAsiaTheme="majorEastAsia" w:hAnsi="David" w:cs="David"/>
          <w:b/>
          <w:bCs/>
          <w:vanish/>
          <w:color w:val="4F81BD" w:themeColor="accent1"/>
          <w:sz w:val="26"/>
          <w:szCs w:val="26"/>
          <w:rtl/>
        </w:rPr>
      </w:pPr>
      <w:bookmarkStart w:id="16" w:name="_Toc244824636"/>
      <w:bookmarkStart w:id="17" w:name="_Toc275434975"/>
      <w:bookmarkStart w:id="18" w:name="_Toc275493961"/>
      <w:bookmarkEnd w:id="16"/>
      <w:bookmarkEnd w:id="17"/>
      <w:bookmarkEnd w:id="18"/>
    </w:p>
    <w:p w:rsidR="00641790" w:rsidRPr="00C621BC" w:rsidRDefault="00641790" w:rsidP="00641790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="David" w:eastAsiaTheme="majorEastAsia" w:hAnsi="David" w:cs="David"/>
          <w:b/>
          <w:bCs/>
          <w:vanish/>
          <w:color w:val="4F81BD" w:themeColor="accent1"/>
          <w:sz w:val="26"/>
          <w:szCs w:val="26"/>
          <w:rtl/>
        </w:rPr>
      </w:pPr>
      <w:bookmarkStart w:id="19" w:name="_Toc244824637"/>
      <w:bookmarkStart w:id="20" w:name="_Toc275434976"/>
      <w:bookmarkStart w:id="21" w:name="_Toc275493962"/>
      <w:bookmarkEnd w:id="19"/>
      <w:bookmarkEnd w:id="20"/>
      <w:bookmarkEnd w:id="21"/>
    </w:p>
    <w:p w:rsidR="00641790" w:rsidRPr="00C621BC" w:rsidRDefault="00641790" w:rsidP="00354267">
      <w:pPr>
        <w:pStyle w:val="Heading2"/>
        <w:rPr>
          <w:rFonts w:ascii="David" w:hAnsi="David" w:cs="David"/>
          <w:rtl/>
        </w:rPr>
      </w:pPr>
      <w:bookmarkStart w:id="22" w:name="_Toc275493963"/>
      <w:r w:rsidRPr="00C621BC">
        <w:rPr>
          <w:rFonts w:ascii="David" w:hAnsi="David" w:cs="David"/>
          <w:rtl/>
        </w:rPr>
        <w:t>דרישות חומרה</w:t>
      </w:r>
      <w:bookmarkEnd w:id="22"/>
    </w:p>
    <w:p w:rsidR="003863FC" w:rsidRPr="00C621BC" w:rsidRDefault="003863FC" w:rsidP="003863FC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סמרטפון עם חיבור לאינטרנט.</w:t>
      </w:r>
    </w:p>
    <w:p w:rsidR="00641790" w:rsidRPr="00C621BC" w:rsidRDefault="00641790" w:rsidP="003863FC">
      <w:pPr>
        <w:pStyle w:val="Heading2"/>
        <w:rPr>
          <w:rFonts w:ascii="David" w:hAnsi="David" w:cs="David"/>
          <w:rtl/>
        </w:rPr>
      </w:pPr>
      <w:bookmarkStart w:id="23" w:name="_Toc275493964"/>
      <w:r w:rsidRPr="00C621BC">
        <w:rPr>
          <w:rFonts w:ascii="David" w:hAnsi="David" w:cs="David"/>
          <w:rtl/>
        </w:rPr>
        <w:t>דרישות תוכנה</w:t>
      </w:r>
      <w:bookmarkEnd w:id="23"/>
      <w:r w:rsidR="003863FC" w:rsidRPr="00C621BC">
        <w:rPr>
          <w:rFonts w:ascii="David" w:hAnsi="David" w:cs="David"/>
          <w:rtl/>
        </w:rPr>
        <w:t>:</w:t>
      </w:r>
    </w:p>
    <w:p w:rsidR="003863FC" w:rsidRPr="00C621BC" w:rsidRDefault="003863FC" w:rsidP="003863FC">
      <w:pPr>
        <w:rPr>
          <w:rFonts w:ascii="David" w:hAnsi="David" w:cs="David"/>
          <w:rtl/>
        </w:rPr>
      </w:pPr>
      <w:r w:rsidRPr="00C621BC">
        <w:rPr>
          <w:rFonts w:ascii="David" w:hAnsi="David" w:cs="David"/>
        </w:rPr>
        <w:t>Fiarebase</w:t>
      </w:r>
      <w:r w:rsidRPr="00C621BC">
        <w:rPr>
          <w:rFonts w:ascii="David" w:hAnsi="David" w:cs="David"/>
          <w:rtl/>
        </w:rPr>
        <w:t xml:space="preserve"> – מסד נתונים, תקשורת מייל.</w:t>
      </w:r>
    </w:p>
    <w:p w:rsidR="001E5D64" w:rsidRPr="00C621BC" w:rsidRDefault="001E5D64" w:rsidP="001E5D64">
      <w:pPr>
        <w:pStyle w:val="Heading2"/>
        <w:rPr>
          <w:rFonts w:ascii="David" w:hAnsi="David" w:cs="David"/>
          <w:rtl/>
        </w:rPr>
      </w:pPr>
      <w:bookmarkStart w:id="24" w:name="_Toc275493965"/>
      <w:r w:rsidRPr="00C621BC">
        <w:rPr>
          <w:rFonts w:ascii="David" w:hAnsi="David" w:cs="David"/>
          <w:rtl/>
        </w:rPr>
        <w:t>דרישות נוספות</w:t>
      </w:r>
      <w:bookmarkEnd w:id="24"/>
      <w:r w:rsidR="003863FC" w:rsidRPr="00C621BC">
        <w:rPr>
          <w:rFonts w:ascii="David" w:hAnsi="David" w:cs="David"/>
          <w:rtl/>
        </w:rPr>
        <w:t>:</w:t>
      </w:r>
    </w:p>
    <w:p w:rsidR="003863FC" w:rsidRPr="00C621BC" w:rsidRDefault="003863FC" w:rsidP="003863FC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אבטחה</w:t>
      </w:r>
      <w:r w:rsidRPr="00C621BC">
        <w:rPr>
          <w:rFonts w:ascii="David" w:hAnsi="David" w:cs="David"/>
        </w:rPr>
        <w:t>:</w:t>
      </w:r>
      <w:r w:rsidRPr="00C621BC">
        <w:rPr>
          <w:rFonts w:ascii="David" w:hAnsi="David" w:cs="David"/>
          <w:rtl/>
        </w:rPr>
        <w:t xml:space="preserve"> קיימת היררכיה בין משתמשי האפליקצייה. למנהלת יש גישה לכלל הנתונים בשונה מהרכזים ואנשי הצוות.</w:t>
      </w:r>
    </w:p>
    <w:p w:rsidR="003863FC" w:rsidRPr="00C621BC" w:rsidRDefault="003863FC" w:rsidP="003863FC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בנוסף, האפליקציה צריכה להיות ידידותית למשתמש.</w:t>
      </w:r>
    </w:p>
    <w:p w:rsidR="00262572" w:rsidRDefault="00262572" w:rsidP="00354267">
      <w:pPr>
        <w:pStyle w:val="Heading2"/>
        <w:rPr>
          <w:rFonts w:ascii="David" w:hAnsi="David" w:cs="David"/>
          <w:rtl/>
        </w:rPr>
      </w:pPr>
      <w:bookmarkStart w:id="25" w:name="_Toc275493966"/>
      <w:r w:rsidRPr="00C621BC">
        <w:rPr>
          <w:rFonts w:ascii="David" w:hAnsi="David" w:cs="David"/>
          <w:rtl/>
        </w:rPr>
        <w:t>ממשק משתמש – אב טיפוס</w:t>
      </w:r>
      <w:bookmarkEnd w:id="25"/>
    </w:p>
    <w:p w:rsidR="00F33E34" w:rsidRDefault="00F33E34" w:rsidP="00F33E34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2851150</wp:posOffset>
            </wp:positionH>
            <wp:positionV relativeFrom="paragraph">
              <wp:posOffset>6350</wp:posOffset>
            </wp:positionV>
            <wp:extent cx="2656539" cy="2425700"/>
            <wp:effectExtent l="0" t="0" r="0" b="0"/>
            <wp:wrapSquare wrapText="bothSides"/>
            <wp:docPr id="3" name="תמונה 3" descr="מסך כניסה אב טיפו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מסך כניסה אב טיפוס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539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3E34" w:rsidRDefault="00F33E34" w:rsidP="00F33E34"/>
    <w:p w:rsidR="00F33E34" w:rsidRPr="00D14344" w:rsidRDefault="00F33E34" w:rsidP="00F33E34">
      <w:pPr>
        <w:rPr>
          <w:rtl/>
        </w:rPr>
      </w:pPr>
      <w:r>
        <w:rPr>
          <w:rFonts w:hint="cs"/>
          <w:rtl/>
        </w:rPr>
        <w:t>תרחיש זה הינו כניסה לאפליקציה.</w:t>
      </w:r>
    </w:p>
    <w:p w:rsidR="00F33E34" w:rsidRDefault="00F33E34" w:rsidP="00F33E34">
      <w:pPr>
        <w:rPr>
          <w:rtl/>
        </w:rPr>
      </w:pPr>
    </w:p>
    <w:p w:rsidR="00F33E34" w:rsidRDefault="00F33E34" w:rsidP="00F33E34">
      <w:pPr>
        <w:rPr>
          <w:rtl/>
        </w:rPr>
      </w:pPr>
    </w:p>
    <w:p w:rsidR="00F33E34" w:rsidRDefault="00F33E34" w:rsidP="00F33E34">
      <w:pPr>
        <w:rPr>
          <w:rtl/>
        </w:rPr>
      </w:pPr>
    </w:p>
    <w:p w:rsidR="00F33E34" w:rsidRDefault="00F33E34" w:rsidP="00F33E34">
      <w:pPr>
        <w:rPr>
          <w:rtl/>
        </w:rPr>
      </w:pPr>
    </w:p>
    <w:p w:rsidR="00F33E34" w:rsidRPr="00F33E34" w:rsidRDefault="00F33E34" w:rsidP="00F33E34">
      <w:pPr>
        <w:rPr>
          <w:rtl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-368300</wp:posOffset>
            </wp:positionH>
            <wp:positionV relativeFrom="paragraph">
              <wp:posOffset>378460</wp:posOffset>
            </wp:positionV>
            <wp:extent cx="6555105" cy="2119630"/>
            <wp:effectExtent l="0" t="0" r="0" b="0"/>
            <wp:wrapSquare wrapText="bothSides"/>
            <wp:docPr id="4" name="תמונה 4" descr="Statechart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techartDiagram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3E34" w:rsidRDefault="00F33E34" w:rsidP="00FE7135">
      <w:pPr>
        <w:rPr>
          <w:rtl/>
        </w:rPr>
      </w:pPr>
      <w:r>
        <w:rPr>
          <w:rFonts w:hint="cs"/>
          <w:rtl/>
        </w:rPr>
        <w:t>צפייה במסך המעבר, כל משתמש לפי ההרשאות שלו.</w:t>
      </w:r>
    </w:p>
    <w:p w:rsidR="00FE7135" w:rsidRPr="00F33E34" w:rsidRDefault="00FE7135" w:rsidP="00FE7135">
      <w:pPr>
        <w:rPr>
          <w:rtl/>
        </w:rPr>
      </w:pPr>
    </w:p>
    <w:p w:rsidR="00FF5922" w:rsidRPr="00C621BC" w:rsidRDefault="00FF5922" w:rsidP="00DF73A9">
      <w:pPr>
        <w:pStyle w:val="Heading1"/>
        <w:numPr>
          <w:ilvl w:val="0"/>
          <w:numId w:val="6"/>
        </w:numPr>
        <w:ind w:left="357" w:hanging="357"/>
        <w:rPr>
          <w:rFonts w:ascii="David" w:hAnsi="David" w:cs="David"/>
          <w:noProof/>
          <w:rtl/>
        </w:rPr>
      </w:pPr>
      <w:bookmarkStart w:id="26" w:name="_Toc275493967"/>
      <w:r w:rsidRPr="00C621BC">
        <w:rPr>
          <w:rFonts w:ascii="David" w:hAnsi="David" w:cs="David"/>
          <w:noProof/>
          <w:rtl/>
        </w:rPr>
        <w:lastRenderedPageBreak/>
        <w:t>רשימת דרישות לבירור נוסף</w:t>
      </w:r>
    </w:p>
    <w:p w:rsidR="00FF5922" w:rsidRPr="00C621BC" w:rsidRDefault="00FF5922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noProof/>
          <w:rtl/>
        </w:rPr>
        <w:drawing>
          <wp:inline distT="0" distB="0" distL="0" distR="0">
            <wp:extent cx="254635" cy="246380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0D33">
        <w:rPr>
          <w:rFonts w:ascii="David" w:hAnsi="David" w:cs="David"/>
          <w:noProof/>
          <w:rtl/>
        </w:rPr>
        <w:t xml:space="preserve"> לא קיים ד</w:t>
      </w:r>
      <w:r w:rsidR="00CF0D33">
        <w:rPr>
          <w:rFonts w:ascii="David" w:hAnsi="David" w:cs="David" w:hint="cs"/>
          <w:noProof/>
          <w:rtl/>
        </w:rPr>
        <w:t>רי</w:t>
      </w:r>
      <w:r w:rsidR="00033D1A" w:rsidRPr="00C621BC">
        <w:rPr>
          <w:rFonts w:ascii="David" w:hAnsi="David" w:cs="David"/>
          <w:noProof/>
          <w:rtl/>
        </w:rPr>
        <w:t>ש</w:t>
      </w:r>
      <w:r w:rsidR="00CF0D33">
        <w:rPr>
          <w:rFonts w:ascii="David" w:hAnsi="David" w:cs="David" w:hint="cs"/>
          <w:noProof/>
          <w:rtl/>
        </w:rPr>
        <w:t>ו</w:t>
      </w:r>
      <w:r w:rsidR="00033D1A" w:rsidRPr="00C621BC">
        <w:rPr>
          <w:rFonts w:ascii="David" w:hAnsi="David" w:cs="David"/>
          <w:noProof/>
          <w:rtl/>
        </w:rPr>
        <w:t>ת סותרות מכיוון שכל הדרישות מובנות פשוטות וממוקדות כך שאין סתירה בניהם.</w:t>
      </w:r>
    </w:p>
    <w:bookmarkEnd w:id="26"/>
    <w:p w:rsidR="00DF73A9" w:rsidRPr="00C621BC" w:rsidRDefault="00DF73A9" w:rsidP="002F482D">
      <w:pPr>
        <w:rPr>
          <w:rFonts w:ascii="David" w:hAnsi="David" w:cs="David"/>
          <w:rtl/>
        </w:rPr>
      </w:pPr>
    </w:p>
    <w:p w:rsidR="00DF73A9" w:rsidRPr="00C621BC" w:rsidRDefault="00DF73A9">
      <w:pPr>
        <w:bidi w:val="0"/>
        <w:rPr>
          <w:rFonts w:ascii="David" w:eastAsiaTheme="majorEastAsia" w:hAnsi="David" w:cs="David"/>
          <w:noProof/>
          <w:color w:val="17365D" w:themeColor="text2" w:themeShade="BF"/>
          <w:spacing w:val="5"/>
          <w:kern w:val="28"/>
          <w:sz w:val="52"/>
          <w:szCs w:val="52"/>
        </w:rPr>
      </w:pPr>
      <w:r w:rsidRPr="00C621BC">
        <w:rPr>
          <w:rFonts w:ascii="David" w:hAnsi="David" w:cs="David"/>
          <w:noProof/>
          <w:rtl/>
        </w:rPr>
        <w:br w:type="page"/>
      </w:r>
    </w:p>
    <w:p w:rsidR="005954D8" w:rsidRPr="00C621BC" w:rsidRDefault="005954D8" w:rsidP="005954D8">
      <w:pPr>
        <w:pStyle w:val="Title"/>
        <w:rPr>
          <w:rFonts w:ascii="David" w:hAnsi="David" w:cs="David"/>
          <w:noProof/>
        </w:rPr>
      </w:pPr>
      <w:r w:rsidRPr="00C621BC">
        <w:rPr>
          <w:rFonts w:ascii="David" w:hAnsi="David" w:cs="David"/>
          <w:noProof/>
          <w:rtl/>
        </w:rPr>
        <w:lastRenderedPageBreak/>
        <w:t xml:space="preserve">תבנית סיכום סקר דרישות תוכנה  - </w:t>
      </w:r>
      <w:r w:rsidRPr="00C621BC">
        <w:rPr>
          <w:rFonts w:ascii="David" w:hAnsi="David" w:cs="David"/>
          <w:noProof/>
        </w:rPr>
        <w:t>SRS Review</w:t>
      </w:r>
    </w:p>
    <w:p w:rsidR="000422AB" w:rsidRPr="00C621BC" w:rsidRDefault="000422AB" w:rsidP="00D10ABB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noProof/>
        </w:rPr>
        <w:drawing>
          <wp:inline distT="0" distB="0" distL="0" distR="0">
            <wp:extent cx="270510" cy="27051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1BC">
        <w:rPr>
          <w:rFonts w:ascii="David" w:hAnsi="David" w:cs="David"/>
          <w:rtl/>
        </w:rPr>
        <w:t xml:space="preserve"> תעדו את מהלך הסקר. את טבלת המשימות </w:t>
      </w:r>
      <w:r w:rsidR="00D10ABB" w:rsidRPr="00C621BC">
        <w:rPr>
          <w:rFonts w:ascii="David" w:hAnsi="David" w:cs="David"/>
          <w:rtl/>
        </w:rPr>
        <w:t>נ</w:t>
      </w:r>
      <w:r w:rsidRPr="00C621BC">
        <w:rPr>
          <w:rFonts w:ascii="David" w:hAnsi="David" w:cs="David"/>
          <w:rtl/>
        </w:rPr>
        <w:t xml:space="preserve">זין </w:t>
      </w:r>
      <w:r w:rsidR="00D10ABB" w:rsidRPr="00C621BC">
        <w:rPr>
          <w:rFonts w:ascii="David" w:hAnsi="David" w:cs="David"/>
          <w:rtl/>
        </w:rPr>
        <w:t>בהמשך</w:t>
      </w:r>
      <w:r w:rsidR="004D4A2B" w:rsidRPr="00C621BC">
        <w:rPr>
          <w:rFonts w:ascii="David" w:hAnsi="David" w:cs="David"/>
          <w:rtl/>
        </w:rPr>
        <w:t xml:space="preserve"> </w:t>
      </w:r>
      <w:r w:rsidRPr="00C621BC">
        <w:rPr>
          <w:rFonts w:ascii="David" w:hAnsi="David" w:cs="David"/>
          <w:rtl/>
        </w:rPr>
        <w:t>באתר ניהול הפרויקט כ-</w:t>
      </w:r>
      <w:r w:rsidRPr="00C621BC">
        <w:rPr>
          <w:rFonts w:ascii="David" w:hAnsi="David" w:cs="David"/>
        </w:rPr>
        <w:t>issues</w:t>
      </w:r>
      <w:r w:rsidRPr="00C621BC">
        <w:rPr>
          <w:rFonts w:ascii="David" w:hAnsi="David" w:cs="David"/>
          <w:rtl/>
        </w:rPr>
        <w:t>.</w:t>
      </w:r>
    </w:p>
    <w:p w:rsidR="005954D8" w:rsidRPr="00C621BC" w:rsidRDefault="005954D8" w:rsidP="005954D8">
      <w:pPr>
        <w:pStyle w:val="Heading1"/>
        <w:rPr>
          <w:rFonts w:ascii="David" w:hAnsi="David" w:cs="David"/>
          <w:rtl/>
        </w:rPr>
      </w:pPr>
      <w:bookmarkStart w:id="27" w:name="_Toc275434982"/>
      <w:bookmarkStart w:id="28" w:name="_Toc275493968"/>
      <w:r w:rsidRPr="00C621BC">
        <w:rPr>
          <w:rFonts w:ascii="David" w:hAnsi="David" w:cs="David"/>
          <w:rtl/>
        </w:rPr>
        <w:t>תוכן</w:t>
      </w:r>
      <w:bookmarkEnd w:id="27"/>
      <w:bookmarkEnd w:id="28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8"/>
        <w:gridCol w:w="6038"/>
      </w:tblGrid>
      <w:tr w:rsidR="005954D8" w:rsidRPr="00C621BC" w:rsidTr="00DF73A9">
        <w:tc>
          <w:tcPr>
            <w:tcW w:w="2318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שם הפרויקט הנסקר</w:t>
            </w:r>
          </w:p>
        </w:tc>
        <w:tc>
          <w:tcPr>
            <w:tcW w:w="6204" w:type="dxa"/>
          </w:tcPr>
          <w:p w:rsidR="005954D8" w:rsidRPr="00C621BC" w:rsidRDefault="00BA009E" w:rsidP="00DF73A9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Parents Patrol</w:t>
            </w:r>
          </w:p>
        </w:tc>
      </w:tr>
      <w:tr w:rsidR="005954D8" w:rsidRPr="00C621BC" w:rsidTr="00DF73A9">
        <w:tc>
          <w:tcPr>
            <w:tcW w:w="2318" w:type="dxa"/>
          </w:tcPr>
          <w:p w:rsidR="005954D8" w:rsidRPr="00C621BC" w:rsidRDefault="00450C9B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 xml:space="preserve">נציגי </w:t>
            </w:r>
            <w:r w:rsidR="005954D8" w:rsidRPr="00C621BC">
              <w:rPr>
                <w:rFonts w:ascii="David" w:hAnsi="David" w:cs="David"/>
                <w:rtl/>
              </w:rPr>
              <w:t>ה</w:t>
            </w:r>
            <w:r w:rsidR="0040032C" w:rsidRPr="00C621BC">
              <w:rPr>
                <w:rFonts w:ascii="David" w:hAnsi="David" w:cs="David"/>
                <w:rtl/>
              </w:rPr>
              <w:t>לקוח</w:t>
            </w:r>
            <w:r w:rsidR="004D4A2B" w:rsidRPr="00C621BC">
              <w:rPr>
                <w:rFonts w:ascii="David" w:hAnsi="David" w:cs="David"/>
                <w:rtl/>
              </w:rPr>
              <w:t xml:space="preserve"> (הסוקרים)</w:t>
            </w:r>
          </w:p>
        </w:tc>
        <w:tc>
          <w:tcPr>
            <w:tcW w:w="6204" w:type="dxa"/>
          </w:tcPr>
          <w:p w:rsidR="005954D8" w:rsidRPr="00C621BC" w:rsidRDefault="00BA009E" w:rsidP="00DF73A9">
            <w:pPr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ראובן יגל</w:t>
            </w:r>
          </w:p>
        </w:tc>
      </w:tr>
      <w:tr w:rsidR="005954D8" w:rsidRPr="00C621BC" w:rsidTr="00DF73A9">
        <w:tc>
          <w:tcPr>
            <w:tcW w:w="2318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מועד ומקום הפגישה</w:t>
            </w:r>
          </w:p>
        </w:tc>
        <w:tc>
          <w:tcPr>
            <w:tcW w:w="6204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8.4.18</w:t>
            </w:r>
          </w:p>
        </w:tc>
      </w:tr>
      <w:tr w:rsidR="005954D8" w:rsidRPr="00C621BC" w:rsidTr="00DF73A9">
        <w:tc>
          <w:tcPr>
            <w:tcW w:w="2318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שמות משתתפים</w:t>
            </w:r>
          </w:p>
        </w:tc>
        <w:tc>
          <w:tcPr>
            <w:tcW w:w="6204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אורי,שירה,אפי,לילך,נועה,ראובן</w:t>
            </w:r>
          </w:p>
        </w:tc>
      </w:tr>
    </w:tbl>
    <w:p w:rsidR="005954D8" w:rsidRPr="00C621BC" w:rsidRDefault="005954D8" w:rsidP="005954D8">
      <w:pPr>
        <w:rPr>
          <w:rFonts w:ascii="David" w:hAnsi="David" w:cs="David"/>
          <w:rtl/>
        </w:rPr>
      </w:pPr>
    </w:p>
    <w:p w:rsidR="005954D8" w:rsidRDefault="00DF73A9" w:rsidP="005954D8">
      <w:pPr>
        <w:pStyle w:val="Heading1"/>
        <w:rPr>
          <w:rFonts w:ascii="David" w:hAnsi="David" w:cs="David"/>
          <w:rtl/>
        </w:rPr>
      </w:pPr>
      <w:bookmarkStart w:id="29" w:name="_Toc275434983"/>
      <w:bookmarkStart w:id="30" w:name="_Toc275493969"/>
      <w:r w:rsidRPr="00C621BC">
        <w:rPr>
          <w:rFonts w:ascii="David" w:hAnsi="David" w:cs="David"/>
          <w:rtl/>
        </w:rPr>
        <w:t>נקודות שעלו בסקר</w:t>
      </w:r>
      <w:bookmarkEnd w:id="29"/>
      <w:bookmarkEnd w:id="30"/>
    </w:p>
    <w:p w:rsidR="00BA009E" w:rsidRPr="00BA009E" w:rsidRDefault="00BA009E" w:rsidP="00BA009E">
      <w:pPr>
        <w:rPr>
          <w:rFonts w:hint="cs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46"/>
        <w:gridCol w:w="7550"/>
      </w:tblGrid>
      <w:tr w:rsidR="005954D8" w:rsidRPr="00C621BC" w:rsidTr="00DF73A9">
        <w:tc>
          <w:tcPr>
            <w:tcW w:w="759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1.</w:t>
            </w:r>
          </w:p>
        </w:tc>
        <w:tc>
          <w:tcPr>
            <w:tcW w:w="7763" w:type="dxa"/>
          </w:tcPr>
          <w:p w:rsidR="005954D8" w:rsidRPr="00BA009E" w:rsidRDefault="00BA009E" w:rsidP="0040032C">
            <w:pPr>
              <w:pStyle w:val="a"/>
              <w:rPr>
                <w:rFonts w:ascii="David" w:hAnsi="David" w:cs="David"/>
                <w:color w:val="000000" w:themeColor="text1"/>
                <w:u w:val="none"/>
              </w:rPr>
            </w:pPr>
            <w:r w:rsidRPr="00BA009E">
              <w:rPr>
                <w:rFonts w:ascii="David" w:hAnsi="David" w:cs="David"/>
                <w:color w:val="000000" w:themeColor="text1"/>
                <w:u w:val="none"/>
              </w:rPr>
              <w:t>Uc2:generate report</w:t>
            </w:r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2.</w:t>
            </w:r>
          </w:p>
        </w:tc>
        <w:tc>
          <w:tcPr>
            <w:tcW w:w="7763" w:type="dxa"/>
          </w:tcPr>
          <w:p w:rsidR="00BA009E" w:rsidRPr="00BA009E" w:rsidRDefault="00BA009E" w:rsidP="00BA009E">
            <w:pPr>
              <w:shd w:val="clear" w:color="auto" w:fill="FFFFFF"/>
              <w:bidi w:val="0"/>
              <w:spacing w:before="100" w:beforeAutospacing="1" w:after="100" w:afterAutospacing="1"/>
              <w:jc w:val="righ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A009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remove issue text</w:t>
            </w:r>
          </w:p>
          <w:p w:rsidR="005954D8" w:rsidRPr="00C621BC" w:rsidRDefault="005954D8" w:rsidP="00BA009E">
            <w:pPr>
              <w:jc w:val="right"/>
              <w:rPr>
                <w:rFonts w:ascii="David" w:hAnsi="David" w:cs="David"/>
                <w:rtl/>
              </w:rPr>
            </w:pPr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BA009E" w:rsidP="00DF73A9">
            <w:pPr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3.</w:t>
            </w:r>
          </w:p>
        </w:tc>
        <w:tc>
          <w:tcPr>
            <w:tcW w:w="7763" w:type="dxa"/>
          </w:tcPr>
          <w:p w:rsidR="005954D8" w:rsidRPr="00C621BC" w:rsidRDefault="00BA009E" w:rsidP="00DF73A9">
            <w:pPr>
              <w:rPr>
                <w:rFonts w:ascii="David" w:hAnsi="David" w:cs="David" w:hint="cs"/>
                <w:rtl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simplify/refine diagram</w:t>
            </w:r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4.</w:t>
            </w:r>
          </w:p>
        </w:tc>
        <w:tc>
          <w:tcPr>
            <w:tcW w:w="7763" w:type="dxa"/>
          </w:tcPr>
          <w:p w:rsidR="005954D8" w:rsidRPr="00C621BC" w:rsidRDefault="00BA009E" w:rsidP="00DF73A9">
            <w:pPr>
              <w:rPr>
                <w:rFonts w:ascii="David" w:hAnsi="David" w:cs="David" w:hint="cs"/>
                <w:rtl/>
              </w:rPr>
            </w:pPr>
            <w:r w:rsidRPr="00BA009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missing stakeholder</w:t>
            </w:r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BA009E" w:rsidP="00DF73A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5.</w:t>
            </w:r>
          </w:p>
        </w:tc>
        <w:tc>
          <w:tcPr>
            <w:tcW w:w="7763" w:type="dxa"/>
          </w:tcPr>
          <w:p w:rsidR="005954D8" w:rsidRPr="00C621BC" w:rsidRDefault="00BA009E" w:rsidP="00DF73A9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Prototype section</w:t>
            </w:r>
          </w:p>
        </w:tc>
      </w:tr>
    </w:tbl>
    <w:p w:rsidR="005954D8" w:rsidRPr="00C621BC" w:rsidRDefault="00DF73A9" w:rsidP="004D4A2B">
      <w:pPr>
        <w:pStyle w:val="Heading1"/>
        <w:rPr>
          <w:rFonts w:ascii="David" w:hAnsi="David" w:cs="David"/>
          <w:rtl/>
        </w:rPr>
      </w:pPr>
      <w:bookmarkStart w:id="31" w:name="_Toc275434984"/>
      <w:bookmarkStart w:id="32" w:name="_Toc275493970"/>
      <w:r w:rsidRPr="00C621BC">
        <w:rPr>
          <w:rFonts w:ascii="David" w:hAnsi="David" w:cs="David"/>
          <w:rtl/>
        </w:rPr>
        <w:t>טבלת משימות הנובעות מהסקר</w:t>
      </w:r>
      <w:bookmarkEnd w:id="31"/>
      <w:bookmarkEnd w:id="32"/>
      <w:r w:rsidR="00BC358D" w:rsidRPr="00C621BC">
        <w:rPr>
          <w:rFonts w:ascii="David" w:hAnsi="David" w:cs="David"/>
          <w:rtl/>
        </w:rPr>
        <w:t xml:space="preserve"> (</w:t>
      </w:r>
      <w:r w:rsidR="004D4A2B" w:rsidRPr="00C621BC">
        <w:rPr>
          <w:rFonts w:ascii="David" w:hAnsi="David" w:cs="David"/>
          <w:rtl/>
        </w:rPr>
        <w:t>אפשר לחלופין</w:t>
      </w:r>
      <w:r w:rsidR="00BC358D" w:rsidRPr="00C621BC">
        <w:rPr>
          <w:rFonts w:ascii="David" w:hAnsi="David" w:cs="David"/>
          <w:rtl/>
        </w:rPr>
        <w:t xml:space="preserve"> למלא במערכת המשימות</w:t>
      </w:r>
      <w:r w:rsidR="004D4A2B" w:rsidRPr="00C621BC">
        <w:rPr>
          <w:rFonts w:ascii="David" w:hAnsi="David" w:cs="David"/>
          <w:rtl/>
        </w:rPr>
        <w:t xml:space="preserve"> </w:t>
      </w:r>
      <w:r w:rsidR="004D4A2B" w:rsidRPr="00C621BC">
        <w:rPr>
          <w:rFonts w:ascii="David" w:hAnsi="David" w:cs="David"/>
        </w:rPr>
        <w:t>github issues</w:t>
      </w:r>
      <w:r w:rsidR="00BC358D" w:rsidRPr="00C621BC">
        <w:rPr>
          <w:rFonts w:ascii="David" w:hAnsi="David" w:cs="David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13"/>
        <w:gridCol w:w="4513"/>
        <w:gridCol w:w="1770"/>
      </w:tblGrid>
      <w:tr w:rsidR="005954D8" w:rsidRPr="00C621BC" w:rsidTr="00BA009E">
        <w:tc>
          <w:tcPr>
            <w:tcW w:w="2013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נושא</w:t>
            </w:r>
          </w:p>
        </w:tc>
        <w:tc>
          <w:tcPr>
            <w:tcW w:w="4513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פעולה נדרשת</w:t>
            </w:r>
          </w:p>
        </w:tc>
        <w:tc>
          <w:tcPr>
            <w:tcW w:w="1770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באחריות</w:t>
            </w:r>
          </w:p>
        </w:tc>
      </w:tr>
      <w:tr w:rsidR="005954D8" w:rsidRPr="00C621BC" w:rsidTr="00BA009E">
        <w:tc>
          <w:tcPr>
            <w:tcW w:w="2013" w:type="dxa"/>
          </w:tcPr>
          <w:p w:rsidR="005954D8" w:rsidRPr="00EB7433" w:rsidRDefault="00BA009E" w:rsidP="0040032C">
            <w:pPr>
              <w:pStyle w:val="a"/>
              <w:rPr>
                <w:rFonts w:ascii="David" w:hAnsi="David" w:cs="David" w:hint="cs"/>
                <w:u w:val="none"/>
              </w:rPr>
            </w:pPr>
            <w:r w:rsidRPr="00EB7433">
              <w:rPr>
                <w:rFonts w:ascii="Segoe UI" w:eastAsia="Times New Roman" w:hAnsi="Segoe UI" w:cs="Segoe UI"/>
                <w:color w:val="24292E"/>
                <w:sz w:val="21"/>
                <w:szCs w:val="21"/>
                <w:u w:val="none"/>
              </w:rPr>
              <w:t>simplify/refine diagram</w:t>
            </w:r>
          </w:p>
        </w:tc>
        <w:tc>
          <w:tcPr>
            <w:tcW w:w="4513" w:type="dxa"/>
          </w:tcPr>
          <w:p w:rsidR="005954D8" w:rsidRPr="00E97B19" w:rsidRDefault="00BA009E" w:rsidP="0040032C">
            <w:pPr>
              <w:pStyle w:val="a"/>
              <w:rPr>
                <w:rFonts w:ascii="David" w:hAnsi="David" w:cs="David"/>
                <w:i/>
                <w:iCs w:val="0"/>
                <w:color w:val="000000" w:themeColor="text1"/>
                <w:u w:val="none"/>
              </w:rPr>
            </w:pPr>
            <w:r w:rsidRPr="00E97B19">
              <w:rPr>
                <w:rFonts w:ascii="David" w:hAnsi="David" w:cs="David" w:hint="cs"/>
                <w:i/>
                <w:iCs w:val="0"/>
                <w:color w:val="000000" w:themeColor="text1"/>
                <w:u w:val="none"/>
                <w:rtl/>
              </w:rPr>
              <w:t>שינוי תרשים ה</w:t>
            </w:r>
            <w:r w:rsidRPr="00E97B19">
              <w:rPr>
                <w:rFonts w:ascii="David" w:hAnsi="David" w:cs="David"/>
                <w:i/>
                <w:iCs w:val="0"/>
                <w:color w:val="000000" w:themeColor="text1"/>
                <w:u w:val="none"/>
              </w:rPr>
              <w:t>usecase</w:t>
            </w:r>
          </w:p>
        </w:tc>
        <w:tc>
          <w:tcPr>
            <w:tcW w:w="1770" w:type="dxa"/>
          </w:tcPr>
          <w:p w:rsidR="005954D8" w:rsidRPr="00E97B19" w:rsidRDefault="00BA009E" w:rsidP="0040032C">
            <w:pPr>
              <w:pStyle w:val="a"/>
              <w:rPr>
                <w:rFonts w:ascii="David" w:hAnsi="David" w:cs="David" w:hint="cs"/>
                <w:i/>
                <w:iCs w:val="0"/>
                <w:color w:val="000000" w:themeColor="text1"/>
                <w:u w:val="none"/>
                <w:rtl/>
              </w:rPr>
            </w:pPr>
            <w:r w:rsidRPr="00E97B19">
              <w:rPr>
                <w:rFonts w:ascii="David" w:hAnsi="David" w:cs="David" w:hint="cs"/>
                <w:i/>
                <w:iCs w:val="0"/>
                <w:color w:val="000000" w:themeColor="text1"/>
                <w:u w:val="none"/>
                <w:rtl/>
              </w:rPr>
              <w:t>אורי</w:t>
            </w:r>
          </w:p>
        </w:tc>
      </w:tr>
      <w:tr w:rsidR="00BA009E" w:rsidRPr="00C621BC" w:rsidTr="00BA009E">
        <w:tc>
          <w:tcPr>
            <w:tcW w:w="2013" w:type="dxa"/>
          </w:tcPr>
          <w:p w:rsidR="00BA009E" w:rsidRPr="00C621BC" w:rsidRDefault="00E97B19" w:rsidP="00BA009E">
            <w:pPr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/>
              </w:rPr>
              <w:t>Prototype section</w:t>
            </w:r>
          </w:p>
        </w:tc>
        <w:tc>
          <w:tcPr>
            <w:tcW w:w="4513" w:type="dxa"/>
          </w:tcPr>
          <w:p w:rsidR="00BA009E" w:rsidRPr="00C621BC" w:rsidRDefault="00E97B19" w:rsidP="00BA009E">
            <w:pPr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הוספת פסקה על מה שנעשה עד כה ב</w:t>
            </w:r>
            <w:r>
              <w:rPr>
                <w:rFonts w:ascii="David" w:hAnsi="David" w:cs="David"/>
              </w:rPr>
              <w:t>wiki</w:t>
            </w:r>
          </w:p>
        </w:tc>
        <w:tc>
          <w:tcPr>
            <w:tcW w:w="1770" w:type="dxa"/>
          </w:tcPr>
          <w:p w:rsidR="00BA009E" w:rsidRPr="00C621BC" w:rsidRDefault="00BA009E" w:rsidP="00BA009E">
            <w:pPr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אורי</w:t>
            </w:r>
          </w:p>
        </w:tc>
      </w:tr>
      <w:tr w:rsidR="00E97B19" w:rsidRPr="00C621BC" w:rsidTr="00BA009E">
        <w:tc>
          <w:tcPr>
            <w:tcW w:w="2013" w:type="dxa"/>
          </w:tcPr>
          <w:p w:rsidR="00E97B19" w:rsidRPr="00BA009E" w:rsidRDefault="00E97B19" w:rsidP="00E97B19">
            <w:pPr>
              <w:pStyle w:val="a"/>
              <w:rPr>
                <w:rFonts w:ascii="David" w:hAnsi="David" w:cs="David"/>
                <w:color w:val="000000" w:themeColor="text1"/>
                <w:u w:val="none"/>
              </w:rPr>
            </w:pPr>
            <w:r w:rsidRPr="00BA009E">
              <w:rPr>
                <w:rFonts w:ascii="David" w:hAnsi="David" w:cs="David"/>
                <w:color w:val="000000" w:themeColor="text1"/>
                <w:u w:val="none"/>
              </w:rPr>
              <w:t>Uc2:generate report</w:t>
            </w:r>
          </w:p>
        </w:tc>
        <w:tc>
          <w:tcPr>
            <w:tcW w:w="4513" w:type="dxa"/>
          </w:tcPr>
          <w:p w:rsidR="00E97B19" w:rsidRPr="00C621BC" w:rsidRDefault="00E97B19" w:rsidP="00E97B19">
            <w:pPr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שינוי ה</w:t>
            </w:r>
            <w:r>
              <w:rPr>
                <w:rFonts w:ascii="David" w:hAnsi="David" w:cs="David"/>
              </w:rPr>
              <w:t xml:space="preserve">use case </w:t>
            </w:r>
            <w:r>
              <w:rPr>
                <w:rFonts w:ascii="David" w:hAnsi="David" w:cs="David" w:hint="cs"/>
                <w:rtl/>
              </w:rPr>
              <w:t xml:space="preserve"> של הוספת טבלה</w:t>
            </w:r>
          </w:p>
        </w:tc>
        <w:tc>
          <w:tcPr>
            <w:tcW w:w="1770" w:type="dxa"/>
          </w:tcPr>
          <w:p w:rsidR="00E97B19" w:rsidRPr="00C621BC" w:rsidRDefault="00E97B19" w:rsidP="00E97B1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אורי</w:t>
            </w:r>
          </w:p>
        </w:tc>
      </w:tr>
    </w:tbl>
    <w:p w:rsidR="005954D8" w:rsidRPr="00C621BC" w:rsidRDefault="005954D8" w:rsidP="005954D8">
      <w:pPr>
        <w:rPr>
          <w:rFonts w:ascii="David" w:hAnsi="David" w:cs="David"/>
          <w:rtl/>
        </w:rPr>
      </w:pPr>
    </w:p>
    <w:p w:rsidR="005954D8" w:rsidRPr="00C621BC" w:rsidRDefault="005954D8" w:rsidP="002F482D">
      <w:pPr>
        <w:rPr>
          <w:rFonts w:ascii="David" w:hAnsi="David" w:cs="David"/>
          <w:rtl/>
        </w:rPr>
      </w:pPr>
    </w:p>
    <w:sectPr w:rsidR="005954D8" w:rsidRPr="00C621BC" w:rsidSect="00820AC7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A93" w:rsidRDefault="009A4A93" w:rsidP="00ED54C8">
      <w:pPr>
        <w:spacing w:after="0" w:line="240" w:lineRule="auto"/>
      </w:pPr>
      <w:r>
        <w:separator/>
      </w:r>
    </w:p>
  </w:endnote>
  <w:endnote w:type="continuationSeparator" w:id="0">
    <w:p w:rsidR="009A4A93" w:rsidRDefault="009A4A93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B919A1" w:rsidRDefault="001C09C5">
        <w:pPr>
          <w:pStyle w:val="Footer"/>
          <w:jc w:val="right"/>
        </w:pPr>
        <w:r>
          <w:fldChar w:fldCharType="begin"/>
        </w:r>
        <w:r w:rsidR="00B919A1">
          <w:instrText xml:space="preserve"> PAGE   \* MERGEFORMAT </w:instrText>
        </w:r>
        <w:r>
          <w:fldChar w:fldCharType="separate"/>
        </w:r>
        <w:r w:rsidR="00BA724B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B919A1" w:rsidRDefault="00B9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A93" w:rsidRDefault="009A4A93" w:rsidP="00ED54C8">
      <w:pPr>
        <w:spacing w:after="0" w:line="240" w:lineRule="auto"/>
      </w:pPr>
      <w:r>
        <w:separator/>
      </w:r>
    </w:p>
  </w:footnote>
  <w:footnote w:type="continuationSeparator" w:id="0">
    <w:p w:rsidR="009A4A93" w:rsidRDefault="009A4A93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9A1" w:rsidRDefault="003863FC" w:rsidP="00D47764">
    <w:pPr>
      <w:pStyle w:val="Header"/>
      <w:jc w:val="center"/>
      <w:rPr>
        <w:rtl/>
      </w:rPr>
    </w:pPr>
    <w:r>
      <w:rPr>
        <w:rStyle w:val="Char"/>
      </w:rPr>
      <w:t>Parents Patrol</w:t>
    </w:r>
    <w:r w:rsidR="00B919A1">
      <w:rPr>
        <w:rFonts w:hint="cs"/>
        <w:rtl/>
      </w:rPr>
      <w:t>\</w:t>
    </w:r>
    <w:r w:rsidR="00B919A1">
      <w:t>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5.5pt;height:25.5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8C534F"/>
    <w:multiLevelType w:val="multilevel"/>
    <w:tmpl w:val="A2BA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C1DD9"/>
    <w:multiLevelType w:val="hybridMultilevel"/>
    <w:tmpl w:val="FDFC6A66"/>
    <w:lvl w:ilvl="0" w:tplc="9368AAFC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8"/>
  </w:num>
  <w:num w:numId="4">
    <w:abstractNumId w:val="19"/>
  </w:num>
  <w:num w:numId="5">
    <w:abstractNumId w:val="12"/>
  </w:num>
  <w:num w:numId="6">
    <w:abstractNumId w:val="2"/>
  </w:num>
  <w:num w:numId="7">
    <w:abstractNumId w:val="1"/>
  </w:num>
  <w:num w:numId="8">
    <w:abstractNumId w:val="3"/>
  </w:num>
  <w:num w:numId="9">
    <w:abstractNumId w:val="17"/>
  </w:num>
  <w:num w:numId="10">
    <w:abstractNumId w:val="20"/>
  </w:num>
  <w:num w:numId="11">
    <w:abstractNumId w:val="6"/>
  </w:num>
  <w:num w:numId="12">
    <w:abstractNumId w:val="16"/>
  </w:num>
  <w:num w:numId="13">
    <w:abstractNumId w:val="9"/>
  </w:num>
  <w:num w:numId="14">
    <w:abstractNumId w:val="5"/>
  </w:num>
  <w:num w:numId="15">
    <w:abstractNumId w:val="0"/>
  </w:num>
  <w:num w:numId="16">
    <w:abstractNumId w:val="11"/>
  </w:num>
  <w:num w:numId="17">
    <w:abstractNumId w:val="4"/>
  </w:num>
  <w:num w:numId="18">
    <w:abstractNumId w:val="7"/>
  </w:num>
  <w:num w:numId="19">
    <w:abstractNumId w:val="9"/>
  </w:num>
  <w:num w:numId="20">
    <w:abstractNumId w:val="9"/>
  </w:num>
  <w:num w:numId="21">
    <w:abstractNumId w:val="9"/>
  </w:num>
  <w:num w:numId="22">
    <w:abstractNumId w:val="14"/>
  </w:num>
  <w:num w:numId="23">
    <w:abstractNumId w:val="9"/>
  </w:num>
  <w:num w:numId="24">
    <w:abstractNumId w:val="18"/>
  </w:num>
  <w:num w:numId="25">
    <w:abstractNumId w:val="1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3"/>
    <w:rsid w:val="00000635"/>
    <w:rsid w:val="00003823"/>
    <w:rsid w:val="00017E0C"/>
    <w:rsid w:val="0002366D"/>
    <w:rsid w:val="00032E93"/>
    <w:rsid w:val="00033D1A"/>
    <w:rsid w:val="000422AB"/>
    <w:rsid w:val="000433BE"/>
    <w:rsid w:val="00050EEF"/>
    <w:rsid w:val="00055EC8"/>
    <w:rsid w:val="00057693"/>
    <w:rsid w:val="00073019"/>
    <w:rsid w:val="00074382"/>
    <w:rsid w:val="00081204"/>
    <w:rsid w:val="00081EAF"/>
    <w:rsid w:val="00083414"/>
    <w:rsid w:val="00090186"/>
    <w:rsid w:val="000957B8"/>
    <w:rsid w:val="000A0D90"/>
    <w:rsid w:val="000B07A9"/>
    <w:rsid w:val="000B3A18"/>
    <w:rsid w:val="000B54D2"/>
    <w:rsid w:val="000B66A5"/>
    <w:rsid w:val="000C502E"/>
    <w:rsid w:val="000C7F39"/>
    <w:rsid w:val="000D26EA"/>
    <w:rsid w:val="000D51A4"/>
    <w:rsid w:val="000D5CEB"/>
    <w:rsid w:val="000D6604"/>
    <w:rsid w:val="000E7FE7"/>
    <w:rsid w:val="001021CF"/>
    <w:rsid w:val="001026C3"/>
    <w:rsid w:val="0012383B"/>
    <w:rsid w:val="0012472E"/>
    <w:rsid w:val="00124F67"/>
    <w:rsid w:val="00130E1A"/>
    <w:rsid w:val="00133E0F"/>
    <w:rsid w:val="00137039"/>
    <w:rsid w:val="00137F4B"/>
    <w:rsid w:val="00146436"/>
    <w:rsid w:val="00150140"/>
    <w:rsid w:val="0015511E"/>
    <w:rsid w:val="0016001F"/>
    <w:rsid w:val="0016691F"/>
    <w:rsid w:val="001A316A"/>
    <w:rsid w:val="001A69CA"/>
    <w:rsid w:val="001C09C5"/>
    <w:rsid w:val="001C1BB8"/>
    <w:rsid w:val="001E5D64"/>
    <w:rsid w:val="001F3264"/>
    <w:rsid w:val="0020739E"/>
    <w:rsid w:val="00216374"/>
    <w:rsid w:val="0022631F"/>
    <w:rsid w:val="00244B47"/>
    <w:rsid w:val="0024598A"/>
    <w:rsid w:val="00254104"/>
    <w:rsid w:val="00262572"/>
    <w:rsid w:val="0027498C"/>
    <w:rsid w:val="0027769B"/>
    <w:rsid w:val="0028027A"/>
    <w:rsid w:val="00281B38"/>
    <w:rsid w:val="0029262C"/>
    <w:rsid w:val="00293056"/>
    <w:rsid w:val="002A1364"/>
    <w:rsid w:val="002A28A3"/>
    <w:rsid w:val="002A34C4"/>
    <w:rsid w:val="002B145C"/>
    <w:rsid w:val="002B167A"/>
    <w:rsid w:val="002B1918"/>
    <w:rsid w:val="002B388D"/>
    <w:rsid w:val="002C2421"/>
    <w:rsid w:val="002E0FAC"/>
    <w:rsid w:val="002E1549"/>
    <w:rsid w:val="002F482D"/>
    <w:rsid w:val="002F513B"/>
    <w:rsid w:val="00322173"/>
    <w:rsid w:val="00342025"/>
    <w:rsid w:val="0034416D"/>
    <w:rsid w:val="00354267"/>
    <w:rsid w:val="00355281"/>
    <w:rsid w:val="003554C9"/>
    <w:rsid w:val="00376ABE"/>
    <w:rsid w:val="003863FC"/>
    <w:rsid w:val="003A7254"/>
    <w:rsid w:val="003B4CCD"/>
    <w:rsid w:val="003C1601"/>
    <w:rsid w:val="003C33B1"/>
    <w:rsid w:val="003C53EB"/>
    <w:rsid w:val="003D25CB"/>
    <w:rsid w:val="003D5154"/>
    <w:rsid w:val="003E2970"/>
    <w:rsid w:val="0040032C"/>
    <w:rsid w:val="00406215"/>
    <w:rsid w:val="0042266D"/>
    <w:rsid w:val="00450C9B"/>
    <w:rsid w:val="00456D31"/>
    <w:rsid w:val="00460FC5"/>
    <w:rsid w:val="00486EC0"/>
    <w:rsid w:val="004A0CCA"/>
    <w:rsid w:val="004A39B7"/>
    <w:rsid w:val="004C5722"/>
    <w:rsid w:val="004D3825"/>
    <w:rsid w:val="004D3E91"/>
    <w:rsid w:val="004D4A2B"/>
    <w:rsid w:val="004D6082"/>
    <w:rsid w:val="004F1F9F"/>
    <w:rsid w:val="00511789"/>
    <w:rsid w:val="005202FE"/>
    <w:rsid w:val="0052787F"/>
    <w:rsid w:val="00530DF7"/>
    <w:rsid w:val="00533D80"/>
    <w:rsid w:val="005354D7"/>
    <w:rsid w:val="00544390"/>
    <w:rsid w:val="005450B7"/>
    <w:rsid w:val="005479F3"/>
    <w:rsid w:val="00577A0E"/>
    <w:rsid w:val="00580FCD"/>
    <w:rsid w:val="0058636E"/>
    <w:rsid w:val="00590545"/>
    <w:rsid w:val="005954D8"/>
    <w:rsid w:val="005A11CE"/>
    <w:rsid w:val="005E1A36"/>
    <w:rsid w:val="005E648B"/>
    <w:rsid w:val="005F4BB3"/>
    <w:rsid w:val="00606FF4"/>
    <w:rsid w:val="0060782E"/>
    <w:rsid w:val="006109D1"/>
    <w:rsid w:val="00612C57"/>
    <w:rsid w:val="00615D25"/>
    <w:rsid w:val="00616F96"/>
    <w:rsid w:val="00630EA2"/>
    <w:rsid w:val="00641790"/>
    <w:rsid w:val="0066313C"/>
    <w:rsid w:val="006704B9"/>
    <w:rsid w:val="0067328F"/>
    <w:rsid w:val="00677EB3"/>
    <w:rsid w:val="00682CED"/>
    <w:rsid w:val="006B1BE3"/>
    <w:rsid w:val="006B4FB9"/>
    <w:rsid w:val="006D119F"/>
    <w:rsid w:val="006E0EEB"/>
    <w:rsid w:val="006E24C7"/>
    <w:rsid w:val="0071206A"/>
    <w:rsid w:val="0071480A"/>
    <w:rsid w:val="00715F03"/>
    <w:rsid w:val="00723A4C"/>
    <w:rsid w:val="00724A8A"/>
    <w:rsid w:val="00763E1A"/>
    <w:rsid w:val="00771093"/>
    <w:rsid w:val="00772DE1"/>
    <w:rsid w:val="007A012F"/>
    <w:rsid w:val="007A16FD"/>
    <w:rsid w:val="007B1673"/>
    <w:rsid w:val="007B50AC"/>
    <w:rsid w:val="007C63EC"/>
    <w:rsid w:val="007D1294"/>
    <w:rsid w:val="007D3773"/>
    <w:rsid w:val="007D39A2"/>
    <w:rsid w:val="007D5D8D"/>
    <w:rsid w:val="007E0A73"/>
    <w:rsid w:val="007E1AD3"/>
    <w:rsid w:val="007E2D40"/>
    <w:rsid w:val="007F6926"/>
    <w:rsid w:val="007F759B"/>
    <w:rsid w:val="00820AC7"/>
    <w:rsid w:val="00831756"/>
    <w:rsid w:val="00836AE1"/>
    <w:rsid w:val="00857DE6"/>
    <w:rsid w:val="00861C43"/>
    <w:rsid w:val="00865793"/>
    <w:rsid w:val="00870E15"/>
    <w:rsid w:val="0087220F"/>
    <w:rsid w:val="008777CC"/>
    <w:rsid w:val="008900B6"/>
    <w:rsid w:val="008929CC"/>
    <w:rsid w:val="008B127B"/>
    <w:rsid w:val="008B5C71"/>
    <w:rsid w:val="00901192"/>
    <w:rsid w:val="009067FF"/>
    <w:rsid w:val="00917BC2"/>
    <w:rsid w:val="00930471"/>
    <w:rsid w:val="00936175"/>
    <w:rsid w:val="00936A05"/>
    <w:rsid w:val="009436CB"/>
    <w:rsid w:val="00950647"/>
    <w:rsid w:val="0097634C"/>
    <w:rsid w:val="009A1ADC"/>
    <w:rsid w:val="009A40A0"/>
    <w:rsid w:val="009A4A93"/>
    <w:rsid w:val="009B6F70"/>
    <w:rsid w:val="009E63FF"/>
    <w:rsid w:val="009F13F4"/>
    <w:rsid w:val="00A06392"/>
    <w:rsid w:val="00A06C23"/>
    <w:rsid w:val="00A41812"/>
    <w:rsid w:val="00A4355F"/>
    <w:rsid w:val="00A614C2"/>
    <w:rsid w:val="00A6399F"/>
    <w:rsid w:val="00A6442C"/>
    <w:rsid w:val="00A75247"/>
    <w:rsid w:val="00A802D6"/>
    <w:rsid w:val="00A836A6"/>
    <w:rsid w:val="00A929D4"/>
    <w:rsid w:val="00AA259A"/>
    <w:rsid w:val="00B06B44"/>
    <w:rsid w:val="00B22B8B"/>
    <w:rsid w:val="00B51748"/>
    <w:rsid w:val="00B63655"/>
    <w:rsid w:val="00B63D28"/>
    <w:rsid w:val="00B8494E"/>
    <w:rsid w:val="00B919A1"/>
    <w:rsid w:val="00BA009E"/>
    <w:rsid w:val="00BA724B"/>
    <w:rsid w:val="00BB75D6"/>
    <w:rsid w:val="00BC358D"/>
    <w:rsid w:val="00BC3759"/>
    <w:rsid w:val="00BE0165"/>
    <w:rsid w:val="00BF538F"/>
    <w:rsid w:val="00C05183"/>
    <w:rsid w:val="00C060B1"/>
    <w:rsid w:val="00C30FDB"/>
    <w:rsid w:val="00C32DD0"/>
    <w:rsid w:val="00C330CD"/>
    <w:rsid w:val="00C5481A"/>
    <w:rsid w:val="00C55E4F"/>
    <w:rsid w:val="00C621BC"/>
    <w:rsid w:val="00C759B0"/>
    <w:rsid w:val="00C87066"/>
    <w:rsid w:val="00C912D3"/>
    <w:rsid w:val="00C97917"/>
    <w:rsid w:val="00CA60EE"/>
    <w:rsid w:val="00CC1227"/>
    <w:rsid w:val="00CC494F"/>
    <w:rsid w:val="00CC6639"/>
    <w:rsid w:val="00CD0E1A"/>
    <w:rsid w:val="00CD4BFB"/>
    <w:rsid w:val="00CE1DC9"/>
    <w:rsid w:val="00CF0010"/>
    <w:rsid w:val="00CF0D33"/>
    <w:rsid w:val="00D016E9"/>
    <w:rsid w:val="00D10ABB"/>
    <w:rsid w:val="00D304A5"/>
    <w:rsid w:val="00D31FCA"/>
    <w:rsid w:val="00D47764"/>
    <w:rsid w:val="00D518E1"/>
    <w:rsid w:val="00D53024"/>
    <w:rsid w:val="00D72A48"/>
    <w:rsid w:val="00D74A02"/>
    <w:rsid w:val="00D93415"/>
    <w:rsid w:val="00D9482B"/>
    <w:rsid w:val="00D9773C"/>
    <w:rsid w:val="00DA169D"/>
    <w:rsid w:val="00DA3E74"/>
    <w:rsid w:val="00DA49E6"/>
    <w:rsid w:val="00DA6B0D"/>
    <w:rsid w:val="00DB2C1A"/>
    <w:rsid w:val="00DD4AC7"/>
    <w:rsid w:val="00DE3A08"/>
    <w:rsid w:val="00DF5D09"/>
    <w:rsid w:val="00DF73A9"/>
    <w:rsid w:val="00E437DD"/>
    <w:rsid w:val="00E47209"/>
    <w:rsid w:val="00E507A2"/>
    <w:rsid w:val="00E5621C"/>
    <w:rsid w:val="00E62FB6"/>
    <w:rsid w:val="00E97B19"/>
    <w:rsid w:val="00EA78F3"/>
    <w:rsid w:val="00EA7D13"/>
    <w:rsid w:val="00EB7433"/>
    <w:rsid w:val="00EB7C45"/>
    <w:rsid w:val="00ED2CF5"/>
    <w:rsid w:val="00ED54C8"/>
    <w:rsid w:val="00ED58AB"/>
    <w:rsid w:val="00EE4FA3"/>
    <w:rsid w:val="00EE65AC"/>
    <w:rsid w:val="00EF6F90"/>
    <w:rsid w:val="00F24904"/>
    <w:rsid w:val="00F24EFE"/>
    <w:rsid w:val="00F33E34"/>
    <w:rsid w:val="00F82383"/>
    <w:rsid w:val="00F856A4"/>
    <w:rsid w:val="00FA17A9"/>
    <w:rsid w:val="00FB3A1C"/>
    <w:rsid w:val="00FB3AFB"/>
    <w:rsid w:val="00FD1DF4"/>
    <w:rsid w:val="00FE7135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9327"/>
  <w15:docId w15:val="{97C8B5FD-DE23-483E-81D1-BF96BD3F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17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A7D13"/>
    <w:rPr>
      <w:color w:val="0000FF" w:themeColor="hyperlink"/>
      <w:u w:val="single"/>
    </w:rPr>
  </w:style>
  <w:style w:type="table" w:styleId="TableGrid">
    <w:name w:val="Table Grid"/>
    <w:basedOn w:val="TableNormal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למילוי"/>
    <w:basedOn w:val="Normal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DefaultParagraphFont"/>
    <w:link w:val="a"/>
    <w:rsid w:val="00ED54C8"/>
    <w:rPr>
      <w:iCs/>
      <w:noProof/>
      <w:color w:val="FF000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ED54C8"/>
  </w:style>
  <w:style w:type="paragraph" w:styleId="Footer">
    <w:name w:val="footer"/>
    <w:basedOn w:val="Normal"/>
    <w:link w:val="FooterChar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4C8"/>
  </w:style>
  <w:style w:type="paragraph" w:customStyle="1" w:styleId="a0">
    <w:name w:val="הסברים"/>
    <w:basedOn w:val="Normal"/>
    <w:link w:val="Char0"/>
    <w:qFormat/>
    <w:rsid w:val="00ED54C8"/>
    <w:rPr>
      <w:i/>
      <w:iCs/>
      <w:color w:val="C00000"/>
    </w:rPr>
  </w:style>
  <w:style w:type="character" w:customStyle="1" w:styleId="Heading2Char">
    <w:name w:val="Heading 2 Char"/>
    <w:basedOn w:val="DefaultParagraphFont"/>
    <w:link w:val="Heading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DefaultParagraphFont"/>
    <w:link w:val="a0"/>
    <w:rsid w:val="00ED54C8"/>
    <w:rPr>
      <w:i/>
      <w:iCs/>
      <w:color w:val="C00000"/>
    </w:rPr>
  </w:style>
  <w:style w:type="paragraph" w:styleId="ListParagraph">
    <w:name w:val="List Paragraph"/>
    <w:basedOn w:val="Normal"/>
    <w:uiPriority w:val="34"/>
    <w:qFormat/>
    <w:rsid w:val="005443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58A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TableNormal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DarkList-Accent1">
    <w:name w:val="Dark List Accent 1"/>
    <w:basedOn w:val="TableNormal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F3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TableNormal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9E63FF"/>
  </w:style>
  <w:style w:type="paragraph" w:styleId="FootnoteText">
    <w:name w:val="footnote text"/>
    <w:basedOn w:val="Normal"/>
    <w:link w:val="FootnoteTextChar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2A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2A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D335DC6-5AD1-4AF1-A21A-BC0AB8026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</Template>
  <TotalTime>1</TotalTime>
  <Pages>7</Pages>
  <Words>1145</Words>
  <Characters>5726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ori yedid levy</cp:lastModifiedBy>
  <cp:revision>2</cp:revision>
  <cp:lastPrinted>2015-02-22T09:52:00Z</cp:lastPrinted>
  <dcterms:created xsi:type="dcterms:W3CDTF">2018-04-10T08:21:00Z</dcterms:created>
  <dcterms:modified xsi:type="dcterms:W3CDTF">2018-04-10T08:21:00Z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